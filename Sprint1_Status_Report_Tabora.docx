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4E515BB7" w:rsidR="004266D5" w:rsidRPr="00332D0F" w:rsidRDefault="00451AD6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>PERSONAL</w:t>
      </w:r>
      <w:r w:rsidR="00717DA7">
        <w:rPr>
          <w:b/>
          <w:color w:val="009E48"/>
          <w:sz w:val="24"/>
          <w:szCs w:val="24"/>
        </w:rPr>
        <w:t xml:space="preserve"> 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B124F6F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 xml:space="preserve">Member </w:t>
            </w:r>
            <w:r w:rsidR="004266D5" w:rsidRPr="00B6236C">
              <w:rPr>
                <w:b/>
                <w:i w:val="0"/>
                <w:szCs w:val="18"/>
              </w:rPr>
              <w:t>Name:</w:t>
            </w:r>
          </w:p>
        </w:tc>
        <w:tc>
          <w:tcPr>
            <w:tcW w:w="7740" w:type="dxa"/>
            <w:gridSpan w:val="3"/>
          </w:tcPr>
          <w:p w14:paraId="73CCD72C" w14:textId="713243D6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Jai Tabora</w:t>
            </w:r>
          </w:p>
        </w:tc>
      </w:tr>
      <w:tr w:rsidR="00451AD6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5582D97E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Report Date:</w:t>
            </w:r>
          </w:p>
        </w:tc>
        <w:tc>
          <w:tcPr>
            <w:tcW w:w="3060" w:type="dxa"/>
          </w:tcPr>
          <w:p w14:paraId="781A6A94" w14:textId="4A3EAD65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Mon 3/15 – Sun 3/21</w:t>
            </w:r>
          </w:p>
        </w:tc>
        <w:tc>
          <w:tcPr>
            <w:tcW w:w="1800" w:type="dxa"/>
            <w:shd w:val="pct12" w:color="auto" w:fill="FFFFFF"/>
          </w:tcPr>
          <w:p w14:paraId="287796CB" w14:textId="1CE32D07" w:rsidR="00451AD6" w:rsidRPr="00B6236C" w:rsidRDefault="00451AD6" w:rsidP="00451AD6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</w:t>
            </w:r>
          </w:p>
        </w:tc>
        <w:tc>
          <w:tcPr>
            <w:tcW w:w="2880" w:type="dxa"/>
          </w:tcPr>
          <w:p w14:paraId="0EE0BA4C" w14:textId="77B2B1FB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3: Algos Anonymous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451AD6" w:rsidRPr="00B6236C" w14:paraId="221FDA29" w14:textId="77777777" w:rsidTr="005E708F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146BDB" w14:textId="77777777" w:rsidR="00451AD6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a Github repository (complete)</w:t>
            </w:r>
          </w:p>
          <w:p w14:paraId="7B15008A" w14:textId="77777777" w:rsidR="00451AD6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Milestone 0: complete</w:t>
            </w:r>
          </w:p>
          <w:p w14:paraId="2C6E64DA" w14:textId="28D47EE6" w:rsidR="00451AD6" w:rsidRPr="00B6236C" w:rsidRDefault="00451AD6" w:rsidP="00451AD6">
            <w:pPr>
              <w:pStyle w:val="CovFormText"/>
              <w:rPr>
                <w:szCs w:val="18"/>
              </w:rPr>
            </w:pP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451AD6" w:rsidRPr="00B6236C" w14:paraId="2505B82B" w14:textId="77777777" w:rsidTr="006A1F21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3DA695" w14:textId="0B505384" w:rsidR="00451AD6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Trello account (complete)</w:t>
            </w:r>
          </w:p>
          <w:p w14:paraId="228D7E2A" w14:textId="2CCB50F2" w:rsidR="00451AD6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Organize Trello into four lists: Backlog, To Do, Doing, and Done (this item is complete)</w:t>
            </w:r>
          </w:p>
          <w:p w14:paraId="23CDC838" w14:textId="21E14DB6" w:rsidR="00451AD6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Enter base and additional features in Trello</w:t>
            </w:r>
            <w:r>
              <w:rPr>
                <w:szCs w:val="18"/>
              </w:rPr>
              <w:t xml:space="preserve"> (under Backlog)</w:t>
            </w:r>
          </w:p>
          <w:p w14:paraId="326AE4AA" w14:textId="13003962" w:rsidR="00451AD6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User stories: 2 stories per member (complete)</w:t>
            </w:r>
          </w:p>
          <w:p w14:paraId="77B2EA8B" w14:textId="77777777" w:rsidR="00451AD6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Upload personal status report to Github</w:t>
            </w:r>
          </w:p>
          <w:p w14:paraId="77D79896" w14:textId="2B22B7D4" w:rsidR="00451AD6" w:rsidRPr="00B6236C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Upload team status report to github and Canvas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723ECBEC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 w:rsidR="00451AD6">
              <w:rPr>
                <w:sz w:val="18"/>
                <w:szCs w:val="18"/>
              </w:rPr>
              <w:t>Plans and Goals for Next Week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00E4BB9" w14:textId="77777777" w:rsidR="00717DA7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Assign backlog user stories to group members</w:t>
            </w:r>
          </w:p>
          <w:p w14:paraId="6834211F" w14:textId="77777777" w:rsidR="00451AD6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with the team the organization of file uploads into github</w:t>
            </w:r>
          </w:p>
          <w:p w14:paraId="68051364" w14:textId="4F64C706" w:rsidR="00451AD6" w:rsidRPr="00B6236C" w:rsidRDefault="00451AD6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5C4E0" w14:textId="77777777" w:rsidR="00084F03" w:rsidRDefault="00084F03">
      <w:r>
        <w:separator/>
      </w:r>
    </w:p>
  </w:endnote>
  <w:endnote w:type="continuationSeparator" w:id="0">
    <w:p w14:paraId="5C0CE123" w14:textId="77777777" w:rsidR="00084F03" w:rsidRDefault="0008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7D4B0" w14:textId="77777777" w:rsidR="00084F03" w:rsidRDefault="00084F03">
      <w:r>
        <w:separator/>
      </w:r>
    </w:p>
  </w:footnote>
  <w:footnote w:type="continuationSeparator" w:id="0">
    <w:p w14:paraId="21DC3ADD" w14:textId="77777777" w:rsidR="00084F03" w:rsidRDefault="00084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4A50"/>
    <w:multiLevelType w:val="hybridMultilevel"/>
    <w:tmpl w:val="E0D86BF4"/>
    <w:lvl w:ilvl="0" w:tplc="26E8E5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592"/>
    <w:rsid w:val="00084F03"/>
    <w:rsid w:val="000F1EAD"/>
    <w:rsid w:val="001071C3"/>
    <w:rsid w:val="00155255"/>
    <w:rsid w:val="001C53B7"/>
    <w:rsid w:val="001D7DC5"/>
    <w:rsid w:val="001E4953"/>
    <w:rsid w:val="002A6FDA"/>
    <w:rsid w:val="00315D20"/>
    <w:rsid w:val="00332D0F"/>
    <w:rsid w:val="00361221"/>
    <w:rsid w:val="003B2F07"/>
    <w:rsid w:val="004132C0"/>
    <w:rsid w:val="004266D5"/>
    <w:rsid w:val="00434BC7"/>
    <w:rsid w:val="00451AD6"/>
    <w:rsid w:val="00476A2F"/>
    <w:rsid w:val="004D42BB"/>
    <w:rsid w:val="00527B5C"/>
    <w:rsid w:val="0053679B"/>
    <w:rsid w:val="005A6D89"/>
    <w:rsid w:val="00666B42"/>
    <w:rsid w:val="00717DA7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65E"/>
    <w:rsid w:val="00B36BC4"/>
    <w:rsid w:val="00B6236C"/>
    <w:rsid w:val="00C6291B"/>
    <w:rsid w:val="00C94BEB"/>
    <w:rsid w:val="00D1263A"/>
    <w:rsid w:val="00DB7394"/>
    <w:rsid w:val="00F11F67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2</cp:revision>
  <cp:lastPrinted>2007-02-07T14:13:00Z</cp:lastPrinted>
  <dcterms:created xsi:type="dcterms:W3CDTF">2021-03-20T00:50:00Z</dcterms:created>
  <dcterms:modified xsi:type="dcterms:W3CDTF">2021-03-20T00:50:00Z</dcterms:modified>
  <cp:category>Rev 1.1;last template edit 3-5-05 gje</cp:category>
</cp:coreProperties>
</file>