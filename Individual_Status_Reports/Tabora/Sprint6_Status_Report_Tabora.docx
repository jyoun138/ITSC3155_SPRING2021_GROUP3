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F9AB0" w14:textId="4E515BB7" w:rsidR="004266D5" w:rsidRPr="00332D0F" w:rsidRDefault="00451AD6">
      <w:pPr>
        <w:pStyle w:val="Heading1"/>
        <w:rPr>
          <w:b/>
          <w:color w:val="009E48"/>
          <w:sz w:val="24"/>
          <w:szCs w:val="24"/>
        </w:rPr>
      </w:pPr>
      <w:r>
        <w:rPr>
          <w:b/>
          <w:color w:val="009E48"/>
          <w:sz w:val="24"/>
          <w:szCs w:val="24"/>
        </w:rPr>
        <w:t>PERSONAL</w:t>
      </w:r>
      <w:r w:rsidR="00717DA7">
        <w:rPr>
          <w:b/>
          <w:color w:val="009E48"/>
          <w:sz w:val="24"/>
          <w:szCs w:val="24"/>
        </w:rPr>
        <w:t xml:space="preserve"> STATUS REPORT</w:t>
      </w:r>
    </w:p>
    <w:p w14:paraId="381E1B4B" w14:textId="77777777" w:rsidR="004266D5" w:rsidRDefault="004266D5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4266D5" w:rsidRPr="00B6236C" w14:paraId="1467A1F5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7609DF6A" w14:textId="7B124F6F" w:rsidR="004266D5" w:rsidRPr="00B6236C" w:rsidRDefault="00451AD6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 xml:space="preserve">Member </w:t>
            </w:r>
            <w:r w:rsidR="004266D5" w:rsidRPr="00B6236C">
              <w:rPr>
                <w:b/>
                <w:i w:val="0"/>
                <w:szCs w:val="18"/>
              </w:rPr>
              <w:t>Name:</w:t>
            </w:r>
          </w:p>
        </w:tc>
        <w:tc>
          <w:tcPr>
            <w:tcW w:w="7740" w:type="dxa"/>
            <w:gridSpan w:val="3"/>
          </w:tcPr>
          <w:p w14:paraId="73CCD72C" w14:textId="713243D6" w:rsidR="004266D5" w:rsidRPr="00B6236C" w:rsidRDefault="00451AD6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Jai Tabora</w:t>
            </w:r>
          </w:p>
        </w:tc>
      </w:tr>
      <w:tr w:rsidR="00451AD6" w:rsidRPr="00B6236C" w14:paraId="5E57B333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6BCE7ED" w14:textId="5582D97E" w:rsidR="00451AD6" w:rsidRPr="00B6236C" w:rsidRDefault="00451AD6" w:rsidP="00451AD6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Report Date:</w:t>
            </w:r>
          </w:p>
        </w:tc>
        <w:tc>
          <w:tcPr>
            <w:tcW w:w="3060" w:type="dxa"/>
          </w:tcPr>
          <w:p w14:paraId="781A6A94" w14:textId="4A7F8F68" w:rsidR="00451AD6" w:rsidRPr="00B6236C" w:rsidRDefault="00451AD6" w:rsidP="00451AD6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 xml:space="preserve">Mon </w:t>
            </w:r>
            <w:r w:rsidR="00A75182">
              <w:rPr>
                <w:i w:val="0"/>
                <w:szCs w:val="18"/>
              </w:rPr>
              <w:t>4/19</w:t>
            </w:r>
            <w:r>
              <w:rPr>
                <w:i w:val="0"/>
                <w:szCs w:val="18"/>
              </w:rPr>
              <w:t xml:space="preserve"> – Sun </w:t>
            </w:r>
            <w:r w:rsidR="00EC6182">
              <w:rPr>
                <w:i w:val="0"/>
                <w:szCs w:val="18"/>
              </w:rPr>
              <w:t>04/</w:t>
            </w:r>
            <w:r w:rsidR="00A75182">
              <w:rPr>
                <w:i w:val="0"/>
                <w:szCs w:val="18"/>
              </w:rPr>
              <w:t>25</w:t>
            </w:r>
          </w:p>
        </w:tc>
        <w:tc>
          <w:tcPr>
            <w:tcW w:w="1800" w:type="dxa"/>
            <w:shd w:val="pct12" w:color="auto" w:fill="FFFFFF"/>
          </w:tcPr>
          <w:p w14:paraId="287796CB" w14:textId="1CE32D07" w:rsidR="00451AD6" w:rsidRPr="00B6236C" w:rsidRDefault="00451AD6" w:rsidP="00451AD6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Group</w:t>
            </w:r>
          </w:p>
        </w:tc>
        <w:tc>
          <w:tcPr>
            <w:tcW w:w="2880" w:type="dxa"/>
          </w:tcPr>
          <w:p w14:paraId="0EE0BA4C" w14:textId="77B2B1FB" w:rsidR="00451AD6" w:rsidRPr="00B6236C" w:rsidRDefault="00451AD6" w:rsidP="00451AD6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Group 3: Algos Anonymous</w:t>
            </w:r>
          </w:p>
        </w:tc>
      </w:tr>
    </w:tbl>
    <w:p w14:paraId="6423C03E" w14:textId="77777777" w:rsidR="004266D5" w:rsidRPr="00B6236C" w:rsidRDefault="004266D5">
      <w:pPr>
        <w:rPr>
          <w:sz w:val="18"/>
          <w:szCs w:val="18"/>
        </w:rPr>
      </w:pPr>
    </w:p>
    <w:p w14:paraId="1A1000DB" w14:textId="77777777" w:rsidR="004266D5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055592" w:rsidRPr="00B6236C" w14:paraId="064F54A1" w14:textId="77777777" w:rsidTr="00717DA7">
        <w:trPr>
          <w:cantSplit/>
        </w:trPr>
        <w:tc>
          <w:tcPr>
            <w:tcW w:w="10080" w:type="dxa"/>
            <w:tcBorders>
              <w:bottom w:val="single" w:sz="4" w:space="0" w:color="auto"/>
            </w:tcBorders>
            <w:shd w:val="clear" w:color="auto" w:fill="009E48"/>
          </w:tcPr>
          <w:p w14:paraId="72FD9BCF" w14:textId="574552F4" w:rsidR="00055592" w:rsidRPr="00B6236C" w:rsidRDefault="00717DA7" w:rsidP="00B3665E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055592" w:rsidRPr="00B6236C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Prior Week’s goals</w:t>
            </w:r>
          </w:p>
        </w:tc>
      </w:tr>
      <w:tr w:rsidR="00451AD6" w:rsidRPr="00B6236C" w14:paraId="221FDA29" w14:textId="77777777" w:rsidTr="005E708F">
        <w:trPr>
          <w:cantSplit/>
          <w:trHeight w:val="1160"/>
        </w:trPr>
        <w:tc>
          <w:tcPr>
            <w:tcW w:w="10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C6E64DA" w14:textId="305E9001" w:rsidR="00451AD6" w:rsidRPr="00BC240D" w:rsidRDefault="00A75182" w:rsidP="003F080C">
            <w:pPr>
              <w:pStyle w:val="CovFormText"/>
              <w:rPr>
                <w:szCs w:val="18"/>
              </w:rPr>
            </w:pPr>
            <w:r>
              <w:t>- Sprint #5 to-do items</w:t>
            </w:r>
            <w:r>
              <w:br/>
              <w:t>- Continue Draft versions of look-and-feel of app web pages (individual work and presented/compared among team members during next visit)</w:t>
            </w:r>
            <w:r>
              <w:br/>
              <w:t>- Add functionality to website: allows users the ability to add events to their list of events to be attended.</w:t>
            </w:r>
          </w:p>
        </w:tc>
      </w:tr>
    </w:tbl>
    <w:p w14:paraId="3B011E01" w14:textId="4CDF8583" w:rsidR="00055592" w:rsidRDefault="00055592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717DA7" w:rsidRPr="00B6236C" w14:paraId="3B4597A6" w14:textId="77777777" w:rsidTr="00717DA7">
        <w:trPr>
          <w:cantSplit/>
        </w:trPr>
        <w:tc>
          <w:tcPr>
            <w:tcW w:w="10080" w:type="dxa"/>
            <w:tcBorders>
              <w:bottom w:val="single" w:sz="4" w:space="0" w:color="auto"/>
            </w:tcBorders>
            <w:shd w:val="clear" w:color="auto" w:fill="009E48"/>
          </w:tcPr>
          <w:p w14:paraId="0C7D3ACE" w14:textId="33F9B685" w:rsidR="00717DA7" w:rsidRPr="00B6236C" w:rsidRDefault="00717DA7" w:rsidP="008A586C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Current Week’s Progress</w:t>
            </w:r>
          </w:p>
        </w:tc>
      </w:tr>
      <w:tr w:rsidR="00451AD6" w:rsidRPr="00B6236C" w14:paraId="2505B82B" w14:textId="77777777" w:rsidTr="006A1F21">
        <w:trPr>
          <w:cantSplit/>
          <w:trHeight w:val="2012"/>
        </w:trPr>
        <w:tc>
          <w:tcPr>
            <w:tcW w:w="10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7D79896" w14:textId="55C77E65" w:rsidR="00BC240D" w:rsidRPr="00B6236C" w:rsidRDefault="00A75182" w:rsidP="003F080C">
            <w:pPr>
              <w:pStyle w:val="CovFormText"/>
              <w:rPr>
                <w:szCs w:val="18"/>
              </w:rPr>
            </w:pPr>
            <w:r>
              <w:t>- Assist Eliseo incorporate his CSS formatting of the calendar to the app</w:t>
            </w:r>
            <w:r>
              <w:br/>
              <w:t>- General functionality of base and additional features</w:t>
            </w:r>
            <w:r>
              <w:br/>
              <w:t>- Create and upload personal status report, Agenda for Sprint 6</w:t>
            </w:r>
            <w:r>
              <w:br/>
              <w:t>- Submit documents for Sprint #6 and update Trello with completed items</w:t>
            </w:r>
          </w:p>
        </w:tc>
      </w:tr>
    </w:tbl>
    <w:p w14:paraId="5B1D76A6" w14:textId="145DA7E2" w:rsidR="00717DA7" w:rsidRDefault="00717DA7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717DA7" w:rsidRPr="00B6236C" w14:paraId="31F6E6E8" w14:textId="77777777" w:rsidTr="008A586C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009E48"/>
          </w:tcPr>
          <w:p w14:paraId="1F022FF7" w14:textId="723ECBEC" w:rsidR="00717DA7" w:rsidRPr="00B6236C" w:rsidRDefault="00717DA7" w:rsidP="008A586C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Pr="00B6236C">
              <w:rPr>
                <w:sz w:val="18"/>
                <w:szCs w:val="18"/>
              </w:rPr>
              <w:t xml:space="preserve">. </w:t>
            </w:r>
            <w:r w:rsidR="00451AD6">
              <w:rPr>
                <w:sz w:val="18"/>
                <w:szCs w:val="18"/>
              </w:rPr>
              <w:t>Plans and Goals for Next Week</w:t>
            </w:r>
          </w:p>
        </w:tc>
      </w:tr>
      <w:tr w:rsidR="00717DA7" w:rsidRPr="00B6236C" w14:paraId="25C5DD9D" w14:textId="77777777" w:rsidTr="008A586C">
        <w:trPr>
          <w:cantSplit/>
          <w:trHeight w:val="1134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68051364" w14:textId="67E16ACE" w:rsidR="00BC240D" w:rsidRPr="00B6236C" w:rsidRDefault="00A75182" w:rsidP="00BA7CA4">
            <w:pPr>
              <w:pStyle w:val="CovFormText"/>
              <w:rPr>
                <w:szCs w:val="18"/>
              </w:rPr>
            </w:pPr>
            <w:r>
              <w:t>- Sprint #7 to-do items</w:t>
            </w:r>
            <w:r>
              <w:br/>
              <w:t>- Continue modifying look-and-feel of app web pages (individual work and presented/compared among team members during next visit)</w:t>
            </w:r>
            <w:r>
              <w:br/>
              <w:t>- Add functionality to app: allows users the ability to add events to their list of events to be attended.</w:t>
            </w:r>
          </w:p>
        </w:tc>
      </w:tr>
    </w:tbl>
    <w:p w14:paraId="67FE39F4" w14:textId="20A9E063" w:rsidR="00717DA7" w:rsidRDefault="00717DA7">
      <w:pPr>
        <w:rPr>
          <w:sz w:val="18"/>
          <w:szCs w:val="18"/>
        </w:rPr>
      </w:pPr>
    </w:p>
    <w:p w14:paraId="6625E98D" w14:textId="77777777" w:rsidR="001C53B7" w:rsidRPr="001C53B7" w:rsidRDefault="001C53B7" w:rsidP="001C53B7"/>
    <w:sectPr w:rsidR="001C53B7" w:rsidRPr="001C53B7" w:rsidSect="004D42BB">
      <w:pgSz w:w="12240" w:h="15840" w:code="1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BEB71" w14:textId="77777777" w:rsidR="002464EE" w:rsidRDefault="002464EE">
      <w:r>
        <w:separator/>
      </w:r>
    </w:p>
  </w:endnote>
  <w:endnote w:type="continuationSeparator" w:id="0">
    <w:p w14:paraId="67105428" w14:textId="77777777" w:rsidR="002464EE" w:rsidRDefault="002464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DE3A8" w14:textId="77777777" w:rsidR="002464EE" w:rsidRDefault="002464EE">
      <w:r>
        <w:separator/>
      </w:r>
    </w:p>
  </w:footnote>
  <w:footnote w:type="continuationSeparator" w:id="0">
    <w:p w14:paraId="21CC657C" w14:textId="77777777" w:rsidR="002464EE" w:rsidRDefault="002464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24A50"/>
    <w:multiLevelType w:val="hybridMultilevel"/>
    <w:tmpl w:val="E0D86BF4"/>
    <w:lvl w:ilvl="0" w:tplc="26E8E5B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6DE2592D"/>
    <w:multiLevelType w:val="hybridMultilevel"/>
    <w:tmpl w:val="FE768192"/>
    <w:lvl w:ilvl="0" w:tplc="02EEE6F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6D5"/>
    <w:rsid w:val="00053842"/>
    <w:rsid w:val="00055592"/>
    <w:rsid w:val="00067C8E"/>
    <w:rsid w:val="00084F03"/>
    <w:rsid w:val="000F1EAD"/>
    <w:rsid w:val="001071C3"/>
    <w:rsid w:val="00155255"/>
    <w:rsid w:val="001C53B7"/>
    <w:rsid w:val="001D7DC5"/>
    <w:rsid w:val="001E4953"/>
    <w:rsid w:val="002464EE"/>
    <w:rsid w:val="002A6FDA"/>
    <w:rsid w:val="00315D20"/>
    <w:rsid w:val="00332D0F"/>
    <w:rsid w:val="00361221"/>
    <w:rsid w:val="003B2F07"/>
    <w:rsid w:val="003F080C"/>
    <w:rsid w:val="004132C0"/>
    <w:rsid w:val="004266D5"/>
    <w:rsid w:val="00434BC7"/>
    <w:rsid w:val="00451AD6"/>
    <w:rsid w:val="00476A2F"/>
    <w:rsid w:val="004D42BB"/>
    <w:rsid w:val="00527B5C"/>
    <w:rsid w:val="0053679B"/>
    <w:rsid w:val="00580235"/>
    <w:rsid w:val="005A6D89"/>
    <w:rsid w:val="00666B42"/>
    <w:rsid w:val="00717DA7"/>
    <w:rsid w:val="008013ED"/>
    <w:rsid w:val="00842848"/>
    <w:rsid w:val="00857CFB"/>
    <w:rsid w:val="0087251E"/>
    <w:rsid w:val="008D414E"/>
    <w:rsid w:val="008E589B"/>
    <w:rsid w:val="00927B59"/>
    <w:rsid w:val="009F19E3"/>
    <w:rsid w:val="00A75182"/>
    <w:rsid w:val="00AA44D2"/>
    <w:rsid w:val="00AF26B6"/>
    <w:rsid w:val="00B3665E"/>
    <w:rsid w:val="00B36BC4"/>
    <w:rsid w:val="00B6236C"/>
    <w:rsid w:val="00B97375"/>
    <w:rsid w:val="00BA7CA4"/>
    <w:rsid w:val="00BC240D"/>
    <w:rsid w:val="00C6291B"/>
    <w:rsid w:val="00C94BEB"/>
    <w:rsid w:val="00CD12EF"/>
    <w:rsid w:val="00D1263A"/>
    <w:rsid w:val="00DB7394"/>
    <w:rsid w:val="00E960EE"/>
    <w:rsid w:val="00EC6182"/>
    <w:rsid w:val="00F11F67"/>
    <w:rsid w:val="00F15879"/>
    <w:rsid w:val="00F24950"/>
    <w:rsid w:val="00F54816"/>
    <w:rsid w:val="00FA67B1"/>
    <w:rsid w:val="00FE4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3C6868"/>
  <w15:chartTrackingRefBased/>
  <w15:docId w15:val="{638612EE-99B0-A643-8AB0-FA714F981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</Template>
  <TotalTime>1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Status Report</dc:title>
  <dc:subject/>
  <dc:creator>Dr. Gary J. Evans, PMP</dc:creator>
  <cp:keywords>Status Report</cp:keywords>
  <dc:description>Template history: origin - Written by Covansys for the City of Raleigh, NC, Enterprise PMO.  Generic format by CVR/IT (www.cvr-it.com).  May be used freely but please retain this reference.</dc:description>
  <cp:lastModifiedBy>Jairo Tabora</cp:lastModifiedBy>
  <cp:revision>2</cp:revision>
  <cp:lastPrinted>2007-02-07T14:13:00Z</cp:lastPrinted>
  <dcterms:created xsi:type="dcterms:W3CDTF">2021-04-27T14:35:00Z</dcterms:created>
  <dcterms:modified xsi:type="dcterms:W3CDTF">2021-04-27T14:35:00Z</dcterms:modified>
  <cp:category>Rev 1.1;last template edit 3-5-05 gje</cp:category>
</cp:coreProperties>
</file>