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0429D63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</w:t>
            </w:r>
            <w:r w:rsidR="00BC240D">
              <w:rPr>
                <w:i w:val="0"/>
                <w:szCs w:val="18"/>
              </w:rPr>
              <w:t>2</w:t>
            </w:r>
            <w:r w:rsidR="00EC6182">
              <w:rPr>
                <w:i w:val="0"/>
                <w:szCs w:val="18"/>
              </w:rPr>
              <w:t>9</w:t>
            </w:r>
            <w:r>
              <w:rPr>
                <w:i w:val="0"/>
                <w:szCs w:val="18"/>
              </w:rPr>
              <w:t xml:space="preserve"> – Sun </w:t>
            </w:r>
            <w:r w:rsidR="00EC6182">
              <w:rPr>
                <w:i w:val="0"/>
                <w:szCs w:val="18"/>
              </w:rPr>
              <w:t>04/04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6E64DA" w14:textId="0686D46B" w:rsidR="00451AD6" w:rsidRPr="00BC240D" w:rsidRDefault="003F080C" w:rsidP="003F080C">
            <w:pPr>
              <w:pStyle w:val="CovFormText"/>
              <w:rPr>
                <w:szCs w:val="18"/>
              </w:rPr>
            </w:pPr>
            <w:r>
              <w:t>- Discuss group progress, to-do items, and team member participation with instructional team</w:t>
            </w:r>
            <w:r>
              <w:br/>
              <w:t>- Create group status report</w:t>
            </w:r>
            <w:r>
              <w:br/>
              <w:t>- Sprint 3 models and associations: create new event</w:t>
            </w:r>
            <w:r>
              <w:br/>
              <w:t>- upload to github</w:t>
            </w:r>
            <w:r>
              <w:br/>
              <w:t>Class work:</w:t>
            </w:r>
            <w:r>
              <w:br/>
              <w:t>- Complete FLASK App #4: setting up the database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D79896" w14:textId="2286C77A" w:rsidR="00BC240D" w:rsidRPr="00B6236C" w:rsidRDefault="003F080C" w:rsidP="003F080C">
            <w:pPr>
              <w:pStyle w:val="CovFormText"/>
              <w:rPr>
                <w:szCs w:val="18"/>
              </w:rPr>
            </w:pPr>
            <w:r>
              <w:t>- Create scenarios for various App features</w:t>
            </w:r>
            <w:r>
              <w:br/>
              <w:t>- Identify app name: LetsMeet</w:t>
            </w:r>
            <w:r>
              <w:br/>
              <w:t>- Upload files to Github</w:t>
            </w:r>
            <w:r>
              <w:br/>
              <w:t>- Create and upload personal status report</w:t>
            </w:r>
            <w:r>
              <w:br/>
              <w:t>- Submit documents for Sprint #4 and update Trello with completed items</w:t>
            </w:r>
            <w:r>
              <w:br/>
              <w:t>Class work:</w:t>
            </w:r>
            <w:r>
              <w:br/>
              <w:t>- Complete FLASK App#5: CRUD -- update and delete functionality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31B9BC4" w14:textId="77777777" w:rsidR="003F080C" w:rsidRPr="003F080C" w:rsidRDefault="003F080C" w:rsidP="003F080C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t>Sprint #5 to-do items</w:t>
            </w:r>
          </w:p>
          <w:p w14:paraId="68051364" w14:textId="319E4636" w:rsidR="00BC240D" w:rsidRPr="00B6236C" w:rsidRDefault="003F080C" w:rsidP="003F080C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t>Draft versions of look-and-feel of app web pages (individual work and presented/compared among team members during next visit)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85E0" w14:textId="77777777" w:rsidR="00E960EE" w:rsidRDefault="00E960EE">
      <w:r>
        <w:separator/>
      </w:r>
    </w:p>
  </w:endnote>
  <w:endnote w:type="continuationSeparator" w:id="0">
    <w:p w14:paraId="57EAC261" w14:textId="77777777" w:rsidR="00E960EE" w:rsidRDefault="00E9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C487" w14:textId="77777777" w:rsidR="00E960EE" w:rsidRDefault="00E960EE">
      <w:r>
        <w:separator/>
      </w:r>
    </w:p>
  </w:footnote>
  <w:footnote w:type="continuationSeparator" w:id="0">
    <w:p w14:paraId="33FDA61D" w14:textId="77777777" w:rsidR="00E960EE" w:rsidRDefault="00E96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3842"/>
    <w:rsid w:val="00055592"/>
    <w:rsid w:val="00067C8E"/>
    <w:rsid w:val="00084F03"/>
    <w:rsid w:val="000F1EAD"/>
    <w:rsid w:val="001071C3"/>
    <w:rsid w:val="00155255"/>
    <w:rsid w:val="001C53B7"/>
    <w:rsid w:val="001D7DC5"/>
    <w:rsid w:val="001E4953"/>
    <w:rsid w:val="002A6FDA"/>
    <w:rsid w:val="00315D20"/>
    <w:rsid w:val="00332D0F"/>
    <w:rsid w:val="00361221"/>
    <w:rsid w:val="003B2F07"/>
    <w:rsid w:val="003F080C"/>
    <w:rsid w:val="004132C0"/>
    <w:rsid w:val="004266D5"/>
    <w:rsid w:val="00434BC7"/>
    <w:rsid w:val="00451AD6"/>
    <w:rsid w:val="00476A2F"/>
    <w:rsid w:val="004D42BB"/>
    <w:rsid w:val="00527B5C"/>
    <w:rsid w:val="0053679B"/>
    <w:rsid w:val="00580235"/>
    <w:rsid w:val="005A6D89"/>
    <w:rsid w:val="00666B42"/>
    <w:rsid w:val="00717DA7"/>
    <w:rsid w:val="008013ED"/>
    <w:rsid w:val="00842848"/>
    <w:rsid w:val="00857CFB"/>
    <w:rsid w:val="0087251E"/>
    <w:rsid w:val="008D414E"/>
    <w:rsid w:val="008E589B"/>
    <w:rsid w:val="00927B59"/>
    <w:rsid w:val="009F19E3"/>
    <w:rsid w:val="00AA44D2"/>
    <w:rsid w:val="00AF26B6"/>
    <w:rsid w:val="00B3665E"/>
    <w:rsid w:val="00B36BC4"/>
    <w:rsid w:val="00B6236C"/>
    <w:rsid w:val="00B97375"/>
    <w:rsid w:val="00BC240D"/>
    <w:rsid w:val="00C6291B"/>
    <w:rsid w:val="00C94BEB"/>
    <w:rsid w:val="00CD12EF"/>
    <w:rsid w:val="00D1263A"/>
    <w:rsid w:val="00DB7394"/>
    <w:rsid w:val="00E960EE"/>
    <w:rsid w:val="00EC6182"/>
    <w:rsid w:val="00F11F67"/>
    <w:rsid w:val="00F15879"/>
    <w:rsid w:val="00F24950"/>
    <w:rsid w:val="00F54816"/>
    <w:rsid w:val="00FA67B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2</cp:revision>
  <cp:lastPrinted>2007-02-07T14:13:00Z</cp:lastPrinted>
  <dcterms:created xsi:type="dcterms:W3CDTF">2021-04-08T18:22:00Z</dcterms:created>
  <dcterms:modified xsi:type="dcterms:W3CDTF">2021-04-08T18:22:00Z</dcterms:modified>
  <cp:category>Rev 1.1;last template edit 3-5-05 gje</cp:category>
</cp:coreProperties>
</file>