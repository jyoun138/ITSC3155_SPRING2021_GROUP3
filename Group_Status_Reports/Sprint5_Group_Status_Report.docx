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38C9F260" w:rsidR="004266D5" w:rsidRPr="00332D0F" w:rsidRDefault="00717DA7">
      <w:pPr>
        <w:pStyle w:val="Heading1"/>
        <w:rPr>
          <w:b/>
          <w:color w:val="009E48"/>
          <w:sz w:val="24"/>
          <w:szCs w:val="24"/>
        </w:rPr>
      </w:pPr>
      <w:r>
        <w:rPr>
          <w:b/>
          <w:color w:val="009E48"/>
          <w:sz w:val="24"/>
          <w:szCs w:val="24"/>
        </w:rPr>
        <w:t xml:space="preserve">GROUP </w:t>
      </w:r>
      <w:r w:rsidR="00F53B3A">
        <w:rPr>
          <w:b/>
          <w:color w:val="009E48"/>
          <w:sz w:val="24"/>
          <w:szCs w:val="24"/>
        </w:rPr>
        <w:t xml:space="preserve">WEEKLY </w:t>
      </w:r>
      <w:r>
        <w:rPr>
          <w:b/>
          <w:color w:val="009E48"/>
          <w:sz w:val="24"/>
          <w:szCs w:val="24"/>
        </w:rPr>
        <w:t>STATUS REPORT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09887356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46D061A3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781A6A94" w14:textId="29DE35D1" w:rsidR="004266D5" w:rsidRPr="00B6236C" w:rsidRDefault="00F53B3A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Mon </w:t>
            </w:r>
            <w:r w:rsidR="00A27461">
              <w:rPr>
                <w:i w:val="0"/>
                <w:szCs w:val="18"/>
              </w:rPr>
              <w:t>0</w:t>
            </w:r>
            <w:r w:rsidR="00340D66">
              <w:rPr>
                <w:i w:val="0"/>
                <w:szCs w:val="18"/>
              </w:rPr>
              <w:t>4</w:t>
            </w:r>
            <w:r>
              <w:rPr>
                <w:i w:val="0"/>
                <w:szCs w:val="18"/>
              </w:rPr>
              <w:t>/</w:t>
            </w:r>
            <w:r w:rsidR="00386177">
              <w:rPr>
                <w:i w:val="0"/>
                <w:szCs w:val="18"/>
              </w:rPr>
              <w:t>12</w:t>
            </w:r>
            <w:r>
              <w:rPr>
                <w:i w:val="0"/>
                <w:szCs w:val="18"/>
              </w:rPr>
              <w:t xml:space="preserve"> — </w:t>
            </w:r>
            <w:r w:rsidR="00340D66">
              <w:rPr>
                <w:i w:val="0"/>
                <w:szCs w:val="18"/>
              </w:rPr>
              <w:t>Fri</w:t>
            </w:r>
            <w:r>
              <w:rPr>
                <w:i w:val="0"/>
                <w:szCs w:val="18"/>
              </w:rPr>
              <w:t xml:space="preserve"> </w:t>
            </w:r>
            <w:r w:rsidR="00A27461">
              <w:rPr>
                <w:i w:val="0"/>
                <w:szCs w:val="18"/>
              </w:rPr>
              <w:t>04/</w:t>
            </w:r>
            <w:r w:rsidR="00386177">
              <w:rPr>
                <w:i w:val="0"/>
                <w:szCs w:val="18"/>
              </w:rPr>
              <w:t>16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15B030B" w:rsidR="004266D5" w:rsidRPr="00B6236C" w:rsidRDefault="00BC3CC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Tues and Thurs @ 1 pm 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37325B15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49527C4D" w:rsidR="004266D5" w:rsidRPr="00B6236C" w:rsidRDefault="00717DA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72FD9BCF" w14:textId="574552F4" w:rsidR="00055592" w:rsidRPr="00B6236C" w:rsidRDefault="00717DA7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55592"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Prior Week’s goals</w:t>
            </w:r>
          </w:p>
        </w:tc>
      </w:tr>
      <w:tr w:rsidR="00F53B3A" w:rsidRPr="00B6236C" w14:paraId="221FDA29" w14:textId="77777777" w:rsidTr="00ED5DB8">
        <w:trPr>
          <w:cantSplit/>
          <w:trHeight w:val="116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CC4491" w14:textId="77777777" w:rsidR="00F81A0A" w:rsidRDefault="00F81A0A" w:rsidP="00F81A0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266F472B" w14:textId="77777777" w:rsidR="00F81A0A" w:rsidRDefault="00F81A0A" w:rsidP="00F81A0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Begin to create the design of our application (HTML and CSS)</w:t>
            </w:r>
          </w:p>
          <w:p w14:paraId="160A03F5" w14:textId="77777777" w:rsidR="00F81A0A" w:rsidRDefault="00F81A0A" w:rsidP="00F81A0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19467E7C" w14:textId="77777777" w:rsidR="00F81A0A" w:rsidRDefault="00F81A0A" w:rsidP="00F81A0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2C6E64DA" w14:textId="406F2287" w:rsidR="00F53B3A" w:rsidRPr="00F53B3A" w:rsidRDefault="00F81A0A" w:rsidP="00F81A0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3B011E01" w14:textId="4CDF8583" w:rsidR="00055592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B4597A6" w14:textId="77777777" w:rsidTr="00717DA7">
        <w:trPr>
          <w:cantSplit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009E48"/>
          </w:tcPr>
          <w:p w14:paraId="0C7D3ACE" w14:textId="33F9B685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Current Week’s Progress</w:t>
            </w:r>
          </w:p>
        </w:tc>
      </w:tr>
      <w:tr w:rsidR="00F53B3A" w:rsidRPr="00B6236C" w14:paraId="2505B82B" w14:textId="77777777" w:rsidTr="005D3759">
        <w:trPr>
          <w:cantSplit/>
          <w:trHeight w:val="2012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B203AF" w14:textId="77777777" w:rsidR="00645BEF" w:rsidRDefault="00F81A0A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Created most of the base features of our project</w:t>
            </w:r>
            <w:r w:rsidR="00645BEF">
              <w:rPr>
                <w:szCs w:val="18"/>
              </w:rPr>
              <w:t xml:space="preserve"> we j</w:t>
            </w:r>
            <w:r>
              <w:rPr>
                <w:szCs w:val="18"/>
              </w:rPr>
              <w:t>ust need to create the RSVP for events feature</w:t>
            </w:r>
          </w:p>
          <w:p w14:paraId="62A6F2FE" w14:textId="07A06FA8" w:rsidR="00340D66" w:rsidRPr="00340D66" w:rsidRDefault="00F81A0A" w:rsidP="00340D66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Also need to </w:t>
            </w:r>
            <w:r w:rsidR="00645BEF">
              <w:rPr>
                <w:szCs w:val="18"/>
              </w:rPr>
              <w:t>redesign</w:t>
            </w:r>
            <w:r>
              <w:rPr>
                <w:szCs w:val="18"/>
              </w:rPr>
              <w:t xml:space="preserve"> CSS so our project looks presentable and clean</w:t>
            </w:r>
          </w:p>
          <w:p w14:paraId="235C4338" w14:textId="2386695D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Updated Trello account: backlog, completed, in-progress</w:t>
            </w:r>
          </w:p>
          <w:p w14:paraId="798E6949" w14:textId="59534492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m</w:t>
            </w:r>
            <w:r w:rsidR="00F53B3A">
              <w:rPr>
                <w:szCs w:val="18"/>
              </w:rPr>
              <w:t>eeting agenda</w:t>
            </w:r>
          </w:p>
          <w:p w14:paraId="1BCBFDD1" w14:textId="1727AA40" w:rsidR="00F53B3A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Completed weekly t</w:t>
            </w:r>
            <w:r w:rsidR="00F53B3A">
              <w:rPr>
                <w:szCs w:val="18"/>
              </w:rPr>
              <w:t>eam Status Report</w:t>
            </w:r>
          </w:p>
          <w:p w14:paraId="77D79896" w14:textId="4CA26327" w:rsidR="00F53B3A" w:rsidRPr="00B6236C" w:rsidRDefault="006D434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Completed </w:t>
            </w:r>
            <w:r w:rsidR="00F53B3A">
              <w:rPr>
                <w:szCs w:val="18"/>
              </w:rPr>
              <w:t>personal and team status reports to Github and canvas</w:t>
            </w:r>
          </w:p>
        </w:tc>
      </w:tr>
    </w:tbl>
    <w:p w14:paraId="5B1D76A6" w14:textId="145DA7E2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31F6E6E8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1F022FF7" w14:textId="4530DFB3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Next  Week’s Goals</w:t>
            </w:r>
          </w:p>
        </w:tc>
      </w:tr>
      <w:tr w:rsidR="00717DA7" w:rsidRPr="00B6236C" w14:paraId="25C5DD9D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266C687" w14:textId="0C421A18" w:rsidR="003052B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Prior sprint’s completion check-in: members upload file into repository (on–off track?)</w:t>
            </w:r>
          </w:p>
          <w:p w14:paraId="78160CA9" w14:textId="77777777" w:rsidR="00371DF1" w:rsidRDefault="00340D66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Begin to </w:t>
            </w:r>
            <w:r w:rsidR="00F81A0A">
              <w:rPr>
                <w:szCs w:val="18"/>
              </w:rPr>
              <w:t xml:space="preserve">implement the additional features we came up with so we can test them to see if they work </w:t>
            </w:r>
          </w:p>
          <w:p w14:paraId="22448104" w14:textId="0EF1A87B" w:rsidR="00717DA7" w:rsidRDefault="00F81A0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Also apply CSS to the new features </w:t>
            </w:r>
            <w:r w:rsidR="00371DF1">
              <w:rPr>
                <w:szCs w:val="18"/>
              </w:rPr>
              <w:t>so that it is consistent with the style of our project</w:t>
            </w:r>
          </w:p>
          <w:p w14:paraId="7F3ECE0E" w14:textId="372C827B" w:rsidR="00773D7C" w:rsidRDefault="00773D7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Establish responsibilities for weekly agenda, team report, individual reports (expect submission by…)</w:t>
            </w:r>
          </w:p>
          <w:p w14:paraId="3BD9E3FA" w14:textId="77777777" w:rsidR="00F53B3A" w:rsidRDefault="00F53B3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members weekly assignment completion check in</w:t>
            </w:r>
          </w:p>
          <w:p w14:paraId="68051364" w14:textId="0EC80056" w:rsidR="003052BC" w:rsidRPr="00B6236C" w:rsidRDefault="003052BC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Team Agenda and Weekly Team Status Report</w:t>
            </w:r>
          </w:p>
        </w:tc>
      </w:tr>
    </w:tbl>
    <w:p w14:paraId="67FE39F4" w14:textId="20A9E063" w:rsidR="00717DA7" w:rsidRDefault="00717DA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717DA7" w:rsidRPr="00B6236C" w14:paraId="21683C93" w14:textId="77777777" w:rsidTr="008A58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3C298F38" w14:textId="6A36B732" w:rsidR="00717DA7" w:rsidRPr="00B6236C" w:rsidRDefault="00717DA7" w:rsidP="008A586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Agenda (Instructional Team</w:t>
            </w:r>
            <w:r w:rsidR="00F53B3A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)</w:t>
            </w:r>
          </w:p>
        </w:tc>
      </w:tr>
      <w:tr w:rsidR="00717DA7" w:rsidRPr="00B6236C" w14:paraId="13D2BD29" w14:textId="77777777" w:rsidTr="008A58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5B3C171" w14:textId="529525CD" w:rsidR="00A27461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requirements and expectations for sprint </w:t>
            </w:r>
            <w:r w:rsidR="00F81A0A">
              <w:rPr>
                <w:szCs w:val="18"/>
              </w:rPr>
              <w:t>5</w:t>
            </w:r>
            <w:r>
              <w:rPr>
                <w:szCs w:val="18"/>
              </w:rPr>
              <w:t xml:space="preserve"> deliverables</w:t>
            </w:r>
          </w:p>
          <w:p w14:paraId="64BEF032" w14:textId="508FC333" w:rsidR="009F5529" w:rsidRDefault="009F5529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the </w:t>
            </w:r>
            <w:r w:rsidR="00F81A0A">
              <w:rPr>
                <w:szCs w:val="18"/>
              </w:rPr>
              <w:t>additional features we want to add to our project so we can which features are necessary</w:t>
            </w:r>
          </w:p>
          <w:p w14:paraId="364068C6" w14:textId="754305ED" w:rsidR="00F81A0A" w:rsidRDefault="00F81A0A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 which of the additional features the team members will work on</w:t>
            </w:r>
          </w:p>
          <w:p w14:paraId="60CE8AFE" w14:textId="70BF813B" w:rsidR="00717DA7" w:rsidRDefault="00A27461" w:rsidP="00F53B3A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Assess team’s current progress</w:t>
            </w:r>
            <w:r w:rsidR="00264E15">
              <w:rPr>
                <w:szCs w:val="18"/>
              </w:rPr>
              <w:t xml:space="preserve">, timelines, </w:t>
            </w:r>
            <w:r>
              <w:rPr>
                <w:szCs w:val="18"/>
              </w:rPr>
              <w:t xml:space="preserve">and </w:t>
            </w:r>
            <w:r w:rsidR="00264E15">
              <w:rPr>
                <w:szCs w:val="18"/>
              </w:rPr>
              <w:t>identify changes, if apropriate</w:t>
            </w:r>
          </w:p>
          <w:p w14:paraId="36E89617" w14:textId="63142C1A" w:rsidR="00F53B3A" w:rsidRPr="009F5F29" w:rsidRDefault="00F53B3A" w:rsidP="009F5F29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Discuss </w:t>
            </w:r>
            <w:r w:rsidR="00264E15">
              <w:rPr>
                <w:szCs w:val="18"/>
              </w:rPr>
              <w:t>team members participation</w:t>
            </w:r>
            <w:r w:rsidR="009F5F29">
              <w:rPr>
                <w:szCs w:val="18"/>
              </w:rPr>
              <w:t xml:space="preserve"> (team members attendance)</w:t>
            </w:r>
          </w:p>
        </w:tc>
      </w:tr>
    </w:tbl>
    <w:p w14:paraId="3011F67B" w14:textId="77777777" w:rsidR="00717DA7" w:rsidRDefault="00717DA7">
      <w:pPr>
        <w:rPr>
          <w:sz w:val="18"/>
          <w:szCs w:val="18"/>
        </w:rPr>
      </w:pPr>
    </w:p>
    <w:p w14:paraId="50A2B16B" w14:textId="77777777" w:rsidR="00717DA7" w:rsidRPr="00B6236C" w:rsidRDefault="00717DA7">
      <w:pPr>
        <w:rPr>
          <w:sz w:val="18"/>
          <w:szCs w:val="18"/>
        </w:rPr>
      </w:pPr>
    </w:p>
    <w:p w14:paraId="4CAD9A29" w14:textId="77777777" w:rsidR="004266D5" w:rsidRPr="00B6236C" w:rsidRDefault="004266D5">
      <w:pPr>
        <w:rPr>
          <w:sz w:val="18"/>
          <w:szCs w:val="18"/>
        </w:rPr>
      </w:pPr>
    </w:p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6B9B1" w14:textId="77777777" w:rsidR="0026415F" w:rsidRDefault="0026415F">
      <w:r>
        <w:separator/>
      </w:r>
    </w:p>
  </w:endnote>
  <w:endnote w:type="continuationSeparator" w:id="0">
    <w:p w14:paraId="6EAA1FC4" w14:textId="77777777" w:rsidR="0026415F" w:rsidRDefault="002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924A0" w14:textId="77777777" w:rsidR="0026415F" w:rsidRDefault="0026415F">
      <w:r>
        <w:separator/>
      </w:r>
    </w:p>
  </w:footnote>
  <w:footnote w:type="continuationSeparator" w:id="0">
    <w:p w14:paraId="494C3EBD" w14:textId="77777777" w:rsidR="0026415F" w:rsidRDefault="002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E2592D"/>
    <w:multiLevelType w:val="hybridMultilevel"/>
    <w:tmpl w:val="FE768192"/>
    <w:lvl w:ilvl="0" w:tplc="02EEE6F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E0E"/>
    <w:multiLevelType w:val="hybridMultilevel"/>
    <w:tmpl w:val="5756FE0A"/>
    <w:lvl w:ilvl="0" w:tplc="3AFADC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36FFF"/>
    <w:rsid w:val="0026415F"/>
    <w:rsid w:val="00264E15"/>
    <w:rsid w:val="002A6FDA"/>
    <w:rsid w:val="003052BC"/>
    <w:rsid w:val="00315D20"/>
    <w:rsid w:val="00332D0F"/>
    <w:rsid w:val="00340D66"/>
    <w:rsid w:val="00361221"/>
    <w:rsid w:val="00371DF1"/>
    <w:rsid w:val="00386177"/>
    <w:rsid w:val="003B2F07"/>
    <w:rsid w:val="004132C0"/>
    <w:rsid w:val="004266D5"/>
    <w:rsid w:val="00434BC7"/>
    <w:rsid w:val="00476A2F"/>
    <w:rsid w:val="004D42BB"/>
    <w:rsid w:val="005002C8"/>
    <w:rsid w:val="00527B5C"/>
    <w:rsid w:val="0053679B"/>
    <w:rsid w:val="005A6D89"/>
    <w:rsid w:val="005C6CDB"/>
    <w:rsid w:val="00645BEF"/>
    <w:rsid w:val="00666B42"/>
    <w:rsid w:val="00666E65"/>
    <w:rsid w:val="006D4341"/>
    <w:rsid w:val="006D4731"/>
    <w:rsid w:val="00717DA7"/>
    <w:rsid w:val="00773D7C"/>
    <w:rsid w:val="008013ED"/>
    <w:rsid w:val="00833B3F"/>
    <w:rsid w:val="00842848"/>
    <w:rsid w:val="00857CFB"/>
    <w:rsid w:val="008D414E"/>
    <w:rsid w:val="008E589B"/>
    <w:rsid w:val="00927B59"/>
    <w:rsid w:val="009F19E3"/>
    <w:rsid w:val="009F5529"/>
    <w:rsid w:val="009F5F29"/>
    <w:rsid w:val="00A27461"/>
    <w:rsid w:val="00A65E76"/>
    <w:rsid w:val="00AA44D2"/>
    <w:rsid w:val="00AF26B6"/>
    <w:rsid w:val="00B3665E"/>
    <w:rsid w:val="00B36BC4"/>
    <w:rsid w:val="00B6236C"/>
    <w:rsid w:val="00BC3CCD"/>
    <w:rsid w:val="00C6291B"/>
    <w:rsid w:val="00C94BEB"/>
    <w:rsid w:val="00CD29A9"/>
    <w:rsid w:val="00D1263A"/>
    <w:rsid w:val="00D52B0D"/>
    <w:rsid w:val="00DB7394"/>
    <w:rsid w:val="00ED1926"/>
    <w:rsid w:val="00F11F67"/>
    <w:rsid w:val="00F15879"/>
    <w:rsid w:val="00F24950"/>
    <w:rsid w:val="00F359CC"/>
    <w:rsid w:val="00F53B3A"/>
    <w:rsid w:val="00F81A0A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15</TotalTime>
  <Pages>1</Pages>
  <Words>302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Wekly Group Status Report</vt:lpstr>
    </vt:vector>
  </TitlesOfParts>
  <Company>CVR/IT Consulting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Wekly Group Status Report</dc:title>
  <dc:subject/>
  <dc:creator>Dr. Gary J. Evans, PMP</dc:creator>
  <cp:keywords>status Report</cp:keywords>
  <dc:description>Template history: origin - Written by Covansys for the City of Raleigh, NC, Enterprise PMO.  Generic format by CVR/IT (www.cvr-it.com).  May be used freely but please retain this reference.</dc:description>
  <cp:lastModifiedBy>Jalen Young</cp:lastModifiedBy>
  <cp:revision>7</cp:revision>
  <cp:lastPrinted>2021-04-15T18:38:00Z</cp:lastPrinted>
  <dcterms:created xsi:type="dcterms:W3CDTF">2021-04-15T18:27:00Z</dcterms:created>
  <dcterms:modified xsi:type="dcterms:W3CDTF">2021-04-15T18:39:00Z</dcterms:modified>
  <cp:category>Rev 1.1;last template edit 3-5-05 gje</cp:category>
</cp:coreProperties>
</file>