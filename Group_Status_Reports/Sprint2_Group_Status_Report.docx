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F9AB0" w14:textId="38C9F260" w:rsidR="004266D5" w:rsidRPr="00332D0F" w:rsidRDefault="00717DA7">
      <w:pPr>
        <w:pStyle w:val="Heading1"/>
        <w:rPr>
          <w:b/>
          <w:color w:val="009E48"/>
          <w:sz w:val="24"/>
          <w:szCs w:val="24"/>
        </w:rPr>
      </w:pPr>
      <w:r>
        <w:rPr>
          <w:b/>
          <w:color w:val="009E48"/>
          <w:sz w:val="24"/>
          <w:szCs w:val="24"/>
        </w:rPr>
        <w:t xml:space="preserve">GROUP </w:t>
      </w:r>
      <w:r w:rsidR="00F53B3A">
        <w:rPr>
          <w:b/>
          <w:color w:val="009E48"/>
          <w:sz w:val="24"/>
          <w:szCs w:val="24"/>
        </w:rPr>
        <w:t xml:space="preserve">WEEKLY </w:t>
      </w:r>
      <w:r>
        <w:rPr>
          <w:b/>
          <w:color w:val="009E48"/>
          <w:sz w:val="24"/>
          <w:szCs w:val="24"/>
        </w:rPr>
        <w:t>STATUS REPORT</w:t>
      </w:r>
    </w:p>
    <w:p w14:paraId="381E1B4B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1467A1F5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7609DF6A" w14:textId="77777777" w:rsidR="004266D5" w:rsidRPr="00B6236C" w:rsidRDefault="005A6D89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="004266D5"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73CCD72C" w14:textId="09887356" w:rsidR="004266D5" w:rsidRPr="00B6236C" w:rsidRDefault="00717DA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Algos Anonymous</w:t>
            </w:r>
          </w:p>
        </w:tc>
      </w:tr>
      <w:tr w:rsidR="004266D5" w:rsidRPr="00B6236C" w14:paraId="5E57B333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6BCE7ED" w14:textId="46D061A3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 </w:t>
            </w:r>
          </w:p>
        </w:tc>
        <w:tc>
          <w:tcPr>
            <w:tcW w:w="3060" w:type="dxa"/>
          </w:tcPr>
          <w:p w14:paraId="781A6A94" w14:textId="1B251D61" w:rsidR="004266D5" w:rsidRPr="00B6236C" w:rsidRDefault="00F53B3A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Mon 3/</w:t>
            </w:r>
            <w:r w:rsidR="0059327A">
              <w:rPr>
                <w:i w:val="0"/>
                <w:szCs w:val="18"/>
              </w:rPr>
              <w:t>22</w:t>
            </w:r>
            <w:r>
              <w:rPr>
                <w:i w:val="0"/>
                <w:szCs w:val="18"/>
              </w:rPr>
              <w:t xml:space="preserve"> — </w:t>
            </w:r>
            <w:r w:rsidR="0099014A">
              <w:rPr>
                <w:i w:val="0"/>
                <w:szCs w:val="18"/>
              </w:rPr>
              <w:t>Friday</w:t>
            </w:r>
            <w:r>
              <w:rPr>
                <w:i w:val="0"/>
                <w:szCs w:val="18"/>
              </w:rPr>
              <w:t xml:space="preserve"> 3/</w:t>
            </w:r>
            <w:r w:rsidR="0059327A">
              <w:rPr>
                <w:i w:val="0"/>
                <w:szCs w:val="18"/>
              </w:rPr>
              <w:t>26</w:t>
            </w:r>
          </w:p>
        </w:tc>
        <w:tc>
          <w:tcPr>
            <w:tcW w:w="1800" w:type="dxa"/>
            <w:shd w:val="pct12" w:color="auto" w:fill="FFFFFF"/>
          </w:tcPr>
          <w:p w14:paraId="287796CB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0EE0BA4C" w14:textId="715B030B" w:rsidR="004266D5" w:rsidRPr="00B6236C" w:rsidRDefault="00BC3CC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Tues and Thurs @ 1 pm </w:t>
            </w:r>
          </w:p>
        </w:tc>
      </w:tr>
      <w:tr w:rsidR="004266D5" w:rsidRPr="00B6236C" w14:paraId="4590EEBE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5829134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5D096463" w14:textId="37325B15" w:rsidR="004266D5" w:rsidRPr="00B6236C" w:rsidRDefault="00717DA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Group 3</w:t>
            </w:r>
          </w:p>
        </w:tc>
        <w:tc>
          <w:tcPr>
            <w:tcW w:w="1800" w:type="dxa"/>
            <w:shd w:val="pct12" w:color="auto" w:fill="FFFFFF"/>
          </w:tcPr>
          <w:p w14:paraId="4C5D0467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277EC67A" w14:textId="6C20EE29" w:rsidR="004266D5" w:rsidRPr="00B6236C" w:rsidRDefault="00717DA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Zoom</w:t>
            </w:r>
            <w:r w:rsidR="00641DF0">
              <w:rPr>
                <w:i w:val="0"/>
                <w:szCs w:val="18"/>
              </w:rPr>
              <w:t xml:space="preserve"> and Gathertown</w:t>
            </w:r>
          </w:p>
        </w:tc>
      </w:tr>
    </w:tbl>
    <w:p w14:paraId="6423C03E" w14:textId="77777777" w:rsidR="004266D5" w:rsidRPr="00B6236C" w:rsidRDefault="004266D5">
      <w:pPr>
        <w:rPr>
          <w:sz w:val="18"/>
          <w:szCs w:val="18"/>
        </w:rPr>
      </w:pPr>
    </w:p>
    <w:p w14:paraId="1A1000DB" w14:textId="77777777" w:rsidR="004266D5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055592" w:rsidRPr="00B6236C" w14:paraId="064F54A1" w14:textId="77777777" w:rsidTr="00717DA7">
        <w:trPr>
          <w:cantSplit/>
        </w:trPr>
        <w:tc>
          <w:tcPr>
            <w:tcW w:w="10080" w:type="dxa"/>
            <w:tcBorders>
              <w:bottom w:val="single" w:sz="4" w:space="0" w:color="auto"/>
            </w:tcBorders>
            <w:shd w:val="clear" w:color="auto" w:fill="009E48"/>
          </w:tcPr>
          <w:p w14:paraId="72FD9BCF" w14:textId="574552F4" w:rsidR="00055592" w:rsidRPr="00B6236C" w:rsidRDefault="00717DA7" w:rsidP="00B3665E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055592"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Prior Week’s goals</w:t>
            </w:r>
          </w:p>
        </w:tc>
      </w:tr>
      <w:tr w:rsidR="00F53B3A" w:rsidRPr="00B6236C" w14:paraId="221FDA29" w14:textId="77777777" w:rsidTr="00ED5DB8">
        <w:trPr>
          <w:cantSplit/>
          <w:trHeight w:val="116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13A13AD" w14:textId="77777777" w:rsidR="006C29ED" w:rsidRDefault="006C29ED" w:rsidP="006C29ED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Prior sprint’s completion check-in: members upload file into repository (on–off track?)</w:t>
            </w:r>
          </w:p>
          <w:p w14:paraId="0C11AD51" w14:textId="77777777" w:rsidR="006C29ED" w:rsidRDefault="006C29ED" w:rsidP="006C29ED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Assign base and additional features to team members</w:t>
            </w:r>
          </w:p>
          <w:p w14:paraId="1D32AB42" w14:textId="77777777" w:rsidR="006C29ED" w:rsidRDefault="006C29ED" w:rsidP="006C29ED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Establish responsibilities for weekly agenda, team report, individual reports (expect submission by…)</w:t>
            </w:r>
          </w:p>
          <w:p w14:paraId="3BE0CA9C" w14:textId="77777777" w:rsidR="006C29ED" w:rsidRDefault="006C29ED" w:rsidP="006C29ED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Naming convention for file uploads</w:t>
            </w:r>
          </w:p>
          <w:p w14:paraId="39C98F06" w14:textId="77777777" w:rsidR="006C29ED" w:rsidRDefault="006C29ED" w:rsidP="006C29ED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Additional user stories to cover base and additional features</w:t>
            </w:r>
          </w:p>
          <w:p w14:paraId="0480B68B" w14:textId="77777777" w:rsidR="006C29ED" w:rsidRDefault="006C29ED" w:rsidP="006C29ED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Develop timeline for completion of base and additional features</w:t>
            </w:r>
          </w:p>
          <w:p w14:paraId="58E7B269" w14:textId="77777777" w:rsidR="006C29ED" w:rsidRDefault="006C29ED" w:rsidP="006C29ED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Team members weekly assignment completion check in</w:t>
            </w:r>
          </w:p>
          <w:p w14:paraId="2C6E64DA" w14:textId="4BB43DA9" w:rsidR="00F53B3A" w:rsidRPr="00F53B3A" w:rsidRDefault="006C29ED" w:rsidP="006C29ED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Team Agenda and Weekly Team Status Report</w:t>
            </w:r>
          </w:p>
        </w:tc>
      </w:tr>
    </w:tbl>
    <w:p w14:paraId="3B011E01" w14:textId="4CDF8583" w:rsidR="00055592" w:rsidRDefault="00055592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17DA7" w:rsidRPr="00B6236C" w14:paraId="3B4597A6" w14:textId="77777777" w:rsidTr="00717DA7">
        <w:trPr>
          <w:cantSplit/>
        </w:trPr>
        <w:tc>
          <w:tcPr>
            <w:tcW w:w="10080" w:type="dxa"/>
            <w:tcBorders>
              <w:bottom w:val="single" w:sz="4" w:space="0" w:color="auto"/>
            </w:tcBorders>
            <w:shd w:val="clear" w:color="auto" w:fill="009E48"/>
          </w:tcPr>
          <w:p w14:paraId="0C7D3ACE" w14:textId="33F9B685" w:rsidR="00717DA7" w:rsidRPr="00B6236C" w:rsidRDefault="00717DA7" w:rsidP="008A586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Current Week’s Progress</w:t>
            </w:r>
          </w:p>
        </w:tc>
      </w:tr>
      <w:tr w:rsidR="00F53B3A" w:rsidRPr="00B6236C" w14:paraId="2505B82B" w14:textId="77777777" w:rsidTr="005D3759">
        <w:trPr>
          <w:cantSplit/>
          <w:trHeight w:val="2012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4C8D70" w14:textId="1F95865E" w:rsidR="00F53B3A" w:rsidRDefault="006C29ED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Complete</w:t>
            </w:r>
            <w:r w:rsidR="00024218">
              <w:rPr>
                <w:szCs w:val="18"/>
              </w:rPr>
              <w:t>d</w:t>
            </w:r>
            <w:r>
              <w:rPr>
                <w:szCs w:val="18"/>
              </w:rPr>
              <w:t xml:space="preserve"> Sprint 2 – Ethical Considerations and Front-end design (Wireframing)</w:t>
            </w:r>
          </w:p>
          <w:p w14:paraId="7084CD63" w14:textId="46509226" w:rsidR="006C29ED" w:rsidRDefault="006C29ED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Create</w:t>
            </w:r>
            <w:r w:rsidR="00024218">
              <w:rPr>
                <w:szCs w:val="18"/>
              </w:rPr>
              <w:t>d</w:t>
            </w:r>
            <w:r>
              <w:rPr>
                <w:szCs w:val="18"/>
              </w:rPr>
              <w:t xml:space="preserve"> storyboards for pages metioned in step for Part B of Sprint 2</w:t>
            </w:r>
          </w:p>
          <w:p w14:paraId="235C4338" w14:textId="1C03A767" w:rsidR="00F53B3A" w:rsidRDefault="006C29ED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Update</w:t>
            </w:r>
            <w:r w:rsidR="00024218">
              <w:rPr>
                <w:szCs w:val="18"/>
              </w:rPr>
              <w:t>d</w:t>
            </w:r>
            <w:r>
              <w:rPr>
                <w:szCs w:val="18"/>
              </w:rPr>
              <w:t xml:space="preserve"> Trello with what has been done </w:t>
            </w:r>
            <w:r w:rsidR="009178A9">
              <w:rPr>
                <w:szCs w:val="18"/>
              </w:rPr>
              <w:t>for Sprint 2</w:t>
            </w:r>
          </w:p>
          <w:p w14:paraId="1B1D9854" w14:textId="5EE7A466" w:rsidR="004A7835" w:rsidRDefault="004A7835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We learned how to create storyboards for our mockup prototypes</w:t>
            </w:r>
          </w:p>
          <w:p w14:paraId="512BEC1C" w14:textId="6F0C0415" w:rsidR="004A7835" w:rsidRDefault="004A7835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Had no trouble completing Sprint 2 and did not get stuck on any of the tasks</w:t>
            </w:r>
          </w:p>
          <w:p w14:paraId="798E6949" w14:textId="005D8A76" w:rsidR="00F53B3A" w:rsidRDefault="0050023D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Tweak</w:t>
            </w:r>
            <w:r w:rsidR="00024218">
              <w:rPr>
                <w:szCs w:val="18"/>
              </w:rPr>
              <w:t>ed</w:t>
            </w:r>
            <w:r>
              <w:rPr>
                <w:szCs w:val="18"/>
              </w:rPr>
              <w:t xml:space="preserve"> the m</w:t>
            </w:r>
            <w:r w:rsidR="00F53B3A">
              <w:rPr>
                <w:szCs w:val="18"/>
              </w:rPr>
              <w:t>eeting agenda</w:t>
            </w:r>
          </w:p>
          <w:p w14:paraId="1BCBFDD1" w14:textId="5339EDF6" w:rsidR="00F53B3A" w:rsidRDefault="0050023D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Complete</w:t>
            </w:r>
            <w:r w:rsidR="00024218">
              <w:rPr>
                <w:szCs w:val="18"/>
              </w:rPr>
              <w:t>d</w:t>
            </w:r>
            <w:r>
              <w:rPr>
                <w:szCs w:val="18"/>
              </w:rPr>
              <w:t xml:space="preserve"> </w:t>
            </w:r>
            <w:r w:rsidR="00F53B3A">
              <w:rPr>
                <w:szCs w:val="18"/>
              </w:rPr>
              <w:t>We</w:t>
            </w:r>
            <w:r w:rsidR="006C29ED">
              <w:rPr>
                <w:szCs w:val="18"/>
              </w:rPr>
              <w:t>e</w:t>
            </w:r>
            <w:r w:rsidR="00F53B3A">
              <w:rPr>
                <w:szCs w:val="18"/>
              </w:rPr>
              <w:t>kly Team Status Report</w:t>
            </w:r>
          </w:p>
          <w:p w14:paraId="77D79896" w14:textId="07258E7A" w:rsidR="00F53B3A" w:rsidRPr="00B6236C" w:rsidRDefault="00F53B3A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Upload personal and team status reports to Github and canvas</w:t>
            </w:r>
          </w:p>
        </w:tc>
      </w:tr>
    </w:tbl>
    <w:p w14:paraId="5B1D76A6" w14:textId="145DA7E2" w:rsidR="00717DA7" w:rsidRDefault="00717DA7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17DA7" w:rsidRPr="00B6236C" w14:paraId="31F6E6E8" w14:textId="77777777" w:rsidTr="008A586C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009E48"/>
          </w:tcPr>
          <w:p w14:paraId="1F022FF7" w14:textId="5293F3C9" w:rsidR="00717DA7" w:rsidRPr="00B6236C" w:rsidRDefault="00717DA7" w:rsidP="008A586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B6236C">
              <w:rPr>
                <w:sz w:val="18"/>
                <w:szCs w:val="18"/>
              </w:rPr>
              <w:t xml:space="preserve">. </w:t>
            </w:r>
            <w:r w:rsidR="00641DF0">
              <w:rPr>
                <w:sz w:val="18"/>
                <w:szCs w:val="18"/>
              </w:rPr>
              <w:t>Next Week’s</w:t>
            </w:r>
            <w:r>
              <w:rPr>
                <w:sz w:val="18"/>
                <w:szCs w:val="18"/>
              </w:rPr>
              <w:t xml:space="preserve"> Goals</w:t>
            </w:r>
          </w:p>
        </w:tc>
      </w:tr>
      <w:tr w:rsidR="00717DA7" w:rsidRPr="00B6236C" w14:paraId="25C5DD9D" w14:textId="77777777" w:rsidTr="008A586C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2F8BBF8D" w14:textId="77EAAD46" w:rsidR="0050023D" w:rsidRDefault="0050023D" w:rsidP="00E366BC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Review content for Sprint 3 and complete it as a team</w:t>
            </w:r>
          </w:p>
          <w:p w14:paraId="01064C25" w14:textId="2B68C135" w:rsidR="00E366BC" w:rsidRPr="00E366BC" w:rsidRDefault="00E366BC" w:rsidP="00E366BC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Discuss and think about the role each member has for group project</w:t>
            </w:r>
          </w:p>
          <w:p w14:paraId="0266C687" w14:textId="465D8CA3" w:rsidR="003052BC" w:rsidRDefault="003052BC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Prior sprint’s completion check-in: members upload file into repository (on–off track?)</w:t>
            </w:r>
          </w:p>
          <w:p w14:paraId="7F3ECE0E" w14:textId="10FC54FE" w:rsidR="00773D7C" w:rsidRDefault="00773D7C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Establish responsibilities for weekly agenda, team report (expect submission by…)</w:t>
            </w:r>
          </w:p>
          <w:p w14:paraId="3BD9E3FA" w14:textId="77777777" w:rsidR="00F53B3A" w:rsidRDefault="00F53B3A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Team members weekly assignment completion check in</w:t>
            </w:r>
          </w:p>
          <w:p w14:paraId="68051364" w14:textId="0EC80056" w:rsidR="003052BC" w:rsidRPr="00B6236C" w:rsidRDefault="003052BC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Team Agenda and Weekly Team Status Report</w:t>
            </w:r>
          </w:p>
        </w:tc>
      </w:tr>
    </w:tbl>
    <w:p w14:paraId="67FE39F4" w14:textId="20A9E063" w:rsidR="00717DA7" w:rsidRDefault="00717DA7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17DA7" w:rsidRPr="00B6236C" w14:paraId="21683C93" w14:textId="77777777" w:rsidTr="008A586C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009E48"/>
          </w:tcPr>
          <w:p w14:paraId="3C298F38" w14:textId="6A36B732" w:rsidR="00717DA7" w:rsidRPr="00B6236C" w:rsidRDefault="00717DA7" w:rsidP="008A586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Agenda (Instructional Team</w:t>
            </w:r>
            <w:r w:rsidR="00F53B3A">
              <w:rPr>
                <w:sz w:val="18"/>
                <w:szCs w:val="18"/>
              </w:rPr>
              <w:t xml:space="preserve"> Discussion</w:t>
            </w:r>
            <w:r>
              <w:rPr>
                <w:sz w:val="18"/>
                <w:szCs w:val="18"/>
              </w:rPr>
              <w:t>)</w:t>
            </w:r>
          </w:p>
        </w:tc>
      </w:tr>
      <w:tr w:rsidR="00717DA7" w:rsidRPr="00B6236C" w14:paraId="13D2BD29" w14:textId="77777777" w:rsidTr="008A586C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60CE8AFE" w14:textId="07971490" w:rsidR="00717DA7" w:rsidRDefault="00F53B3A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Review</w:t>
            </w:r>
            <w:r w:rsidR="00641DF0">
              <w:rPr>
                <w:szCs w:val="18"/>
              </w:rPr>
              <w:t xml:space="preserve"> context and</w:t>
            </w:r>
            <w:r>
              <w:rPr>
                <w:szCs w:val="18"/>
              </w:rPr>
              <w:t xml:space="preserve"> </w:t>
            </w:r>
            <w:r w:rsidR="00641DF0">
              <w:rPr>
                <w:szCs w:val="18"/>
              </w:rPr>
              <w:t xml:space="preserve">level 1 data flow diagrams </w:t>
            </w:r>
            <w:r w:rsidR="004A7835">
              <w:rPr>
                <w:szCs w:val="18"/>
              </w:rPr>
              <w:t>so we can create one for our application</w:t>
            </w:r>
          </w:p>
          <w:p w14:paraId="49FC8F76" w14:textId="1B00A409" w:rsidR="00024218" w:rsidRDefault="00024218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Update mockup protoypes to meet Sprint 3 requirements</w:t>
            </w:r>
          </w:p>
          <w:p w14:paraId="61509881" w14:textId="3CF194A7" w:rsidR="004A7835" w:rsidRDefault="004A7835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Update </w:t>
            </w:r>
            <w:r w:rsidR="0050023D">
              <w:rPr>
                <w:szCs w:val="18"/>
              </w:rPr>
              <w:t>and organize backlogs for Sprint 3</w:t>
            </w:r>
          </w:p>
          <w:p w14:paraId="1AE0B285" w14:textId="0113688E" w:rsidR="0050023D" w:rsidRDefault="0050023D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Look at GitHub repository and see if it has been updated with latest work completed for Sprints and weekly activites</w:t>
            </w:r>
          </w:p>
          <w:p w14:paraId="4B0D0DF7" w14:textId="77777777" w:rsidR="00F53B3A" w:rsidRDefault="00F53B3A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Discuss timelines and progress expectations</w:t>
            </w:r>
          </w:p>
          <w:p w14:paraId="36E89617" w14:textId="2AEDD73D" w:rsidR="00F53B3A" w:rsidRPr="00B6236C" w:rsidRDefault="00F53B3A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Overview and feedback of Sprint </w:t>
            </w:r>
            <w:r w:rsidR="00641DF0">
              <w:rPr>
                <w:szCs w:val="18"/>
              </w:rPr>
              <w:t>2</w:t>
            </w:r>
            <w:r>
              <w:rPr>
                <w:szCs w:val="18"/>
              </w:rPr>
              <w:t xml:space="preserve"> and Sprint </w:t>
            </w:r>
            <w:r w:rsidR="00641DF0">
              <w:rPr>
                <w:szCs w:val="18"/>
              </w:rPr>
              <w:t>3</w:t>
            </w:r>
            <w:r>
              <w:rPr>
                <w:szCs w:val="18"/>
              </w:rPr>
              <w:t xml:space="preserve"> (current) and </w:t>
            </w:r>
            <w:r w:rsidR="00641DF0">
              <w:rPr>
                <w:szCs w:val="18"/>
              </w:rPr>
              <w:t>4</w:t>
            </w:r>
            <w:r>
              <w:rPr>
                <w:szCs w:val="18"/>
              </w:rPr>
              <w:t xml:space="preserve"> (forward looking)</w:t>
            </w:r>
          </w:p>
        </w:tc>
      </w:tr>
    </w:tbl>
    <w:p w14:paraId="3011F67B" w14:textId="77777777" w:rsidR="00717DA7" w:rsidRDefault="00717DA7">
      <w:pPr>
        <w:rPr>
          <w:sz w:val="18"/>
          <w:szCs w:val="18"/>
        </w:rPr>
      </w:pPr>
    </w:p>
    <w:p w14:paraId="50A2B16B" w14:textId="77777777" w:rsidR="00717DA7" w:rsidRPr="00B6236C" w:rsidRDefault="00717DA7">
      <w:pPr>
        <w:rPr>
          <w:sz w:val="18"/>
          <w:szCs w:val="18"/>
        </w:rPr>
      </w:pPr>
    </w:p>
    <w:p w14:paraId="4CAD9A29" w14:textId="77777777" w:rsidR="004266D5" w:rsidRPr="00B6236C" w:rsidRDefault="004266D5">
      <w:pPr>
        <w:rPr>
          <w:sz w:val="18"/>
          <w:szCs w:val="18"/>
        </w:rPr>
      </w:pPr>
    </w:p>
    <w:p w14:paraId="67FC34A0" w14:textId="77777777" w:rsidR="004266D5" w:rsidRPr="001C53B7" w:rsidRDefault="004266D5" w:rsidP="000F1EAD">
      <w:pPr>
        <w:pStyle w:val="Heading1"/>
        <w:rPr>
          <w:sz w:val="18"/>
          <w:szCs w:val="18"/>
        </w:rPr>
      </w:pPr>
    </w:p>
    <w:p w14:paraId="6625E98D" w14:textId="77777777" w:rsidR="001C53B7" w:rsidRPr="001C53B7" w:rsidRDefault="001C53B7" w:rsidP="001C53B7"/>
    <w:sectPr w:rsidR="001C53B7" w:rsidRPr="001C53B7" w:rsidSect="004D42BB"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69B6D" w14:textId="77777777" w:rsidR="00236FFF" w:rsidRDefault="00236FFF">
      <w:r>
        <w:separator/>
      </w:r>
    </w:p>
  </w:endnote>
  <w:endnote w:type="continuationSeparator" w:id="0">
    <w:p w14:paraId="5668D476" w14:textId="77777777" w:rsidR="00236FFF" w:rsidRDefault="00236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0D1B5" w14:textId="77777777" w:rsidR="00236FFF" w:rsidRDefault="00236FFF">
      <w:r>
        <w:separator/>
      </w:r>
    </w:p>
  </w:footnote>
  <w:footnote w:type="continuationSeparator" w:id="0">
    <w:p w14:paraId="47BB3ECD" w14:textId="77777777" w:rsidR="00236FFF" w:rsidRDefault="00236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DE2592D"/>
    <w:multiLevelType w:val="hybridMultilevel"/>
    <w:tmpl w:val="FE768192"/>
    <w:lvl w:ilvl="0" w:tplc="02EEE6F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56E0E"/>
    <w:multiLevelType w:val="hybridMultilevel"/>
    <w:tmpl w:val="5756FE0A"/>
    <w:lvl w:ilvl="0" w:tplc="3AFADCE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24218"/>
    <w:rsid w:val="00055592"/>
    <w:rsid w:val="000F1EAD"/>
    <w:rsid w:val="001071C3"/>
    <w:rsid w:val="00155255"/>
    <w:rsid w:val="001C53B7"/>
    <w:rsid w:val="001D7DC5"/>
    <w:rsid w:val="00236FFF"/>
    <w:rsid w:val="002A6FDA"/>
    <w:rsid w:val="003052BC"/>
    <w:rsid w:val="00315D20"/>
    <w:rsid w:val="00332D0F"/>
    <w:rsid w:val="00361221"/>
    <w:rsid w:val="003B2F07"/>
    <w:rsid w:val="004132C0"/>
    <w:rsid w:val="004266D5"/>
    <w:rsid w:val="00433523"/>
    <w:rsid w:val="00434BC7"/>
    <w:rsid w:val="00476A2F"/>
    <w:rsid w:val="004A7835"/>
    <w:rsid w:val="004D42BB"/>
    <w:rsid w:val="0050023D"/>
    <w:rsid w:val="005002C8"/>
    <w:rsid w:val="00527B5C"/>
    <w:rsid w:val="0053679B"/>
    <w:rsid w:val="00536A93"/>
    <w:rsid w:val="005829B6"/>
    <w:rsid w:val="0059327A"/>
    <w:rsid w:val="005A6D89"/>
    <w:rsid w:val="00641DF0"/>
    <w:rsid w:val="00666B42"/>
    <w:rsid w:val="006C29ED"/>
    <w:rsid w:val="00717DA7"/>
    <w:rsid w:val="00773D7C"/>
    <w:rsid w:val="008013ED"/>
    <w:rsid w:val="00842848"/>
    <w:rsid w:val="00857CFB"/>
    <w:rsid w:val="008D414E"/>
    <w:rsid w:val="008E589B"/>
    <w:rsid w:val="009178A9"/>
    <w:rsid w:val="00927B59"/>
    <w:rsid w:val="0099014A"/>
    <w:rsid w:val="009F19E3"/>
    <w:rsid w:val="00AA44D2"/>
    <w:rsid w:val="00AF26B6"/>
    <w:rsid w:val="00B3665E"/>
    <w:rsid w:val="00B36BC4"/>
    <w:rsid w:val="00B6236C"/>
    <w:rsid w:val="00BC3CCD"/>
    <w:rsid w:val="00C6291B"/>
    <w:rsid w:val="00C94BEB"/>
    <w:rsid w:val="00D1263A"/>
    <w:rsid w:val="00DB7394"/>
    <w:rsid w:val="00E366BC"/>
    <w:rsid w:val="00ED1926"/>
    <w:rsid w:val="00F11F67"/>
    <w:rsid w:val="00F15879"/>
    <w:rsid w:val="00F24950"/>
    <w:rsid w:val="00F359CC"/>
    <w:rsid w:val="00F53B3A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C3C6868"/>
  <w15:chartTrackingRefBased/>
  <w15:docId w15:val="{638612EE-99B0-A643-8AB0-FA714F98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86</TotalTime>
  <Pages>1</Pages>
  <Words>350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Wekly Group Status Report</vt:lpstr>
    </vt:vector>
  </TitlesOfParts>
  <Company>CVR/IT Consulting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Wekly Group Status Report</dc:title>
  <dc:subject/>
  <dc:creator>Dr. Gary J. Evans, PMP</dc:creator>
  <cp:keywords>status Report</cp:keywords>
  <dc:description>Template history: origin - Written by Covansys for the City of Raleigh, NC, Enterprise PMO.  Generic format by CVR/IT (www.cvr-it.com).  May be used freely but please retain this reference.</dc:description>
  <cp:lastModifiedBy>Jalen Young</cp:lastModifiedBy>
  <cp:revision>10</cp:revision>
  <cp:lastPrinted>2007-02-07T14:13:00Z</cp:lastPrinted>
  <dcterms:created xsi:type="dcterms:W3CDTF">2021-03-25T18:44:00Z</dcterms:created>
  <dcterms:modified xsi:type="dcterms:W3CDTF">2021-03-25T20:38:00Z</dcterms:modified>
  <cp:category>Rev 1.1;last template edit 3-5-05 gje</cp:category>
</cp:coreProperties>
</file>