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378D399D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A27461">
              <w:rPr>
                <w:i w:val="0"/>
                <w:szCs w:val="18"/>
              </w:rPr>
              <w:t>0</w:t>
            </w:r>
            <w:r w:rsidR="00340D66">
              <w:rPr>
                <w:i w:val="0"/>
                <w:szCs w:val="18"/>
              </w:rPr>
              <w:t>4</w:t>
            </w:r>
            <w:r>
              <w:rPr>
                <w:i w:val="0"/>
                <w:szCs w:val="18"/>
              </w:rPr>
              <w:t>/</w:t>
            </w:r>
            <w:r w:rsidR="00B71047">
              <w:rPr>
                <w:i w:val="0"/>
                <w:szCs w:val="18"/>
              </w:rPr>
              <w:t>19</w:t>
            </w:r>
            <w:r>
              <w:rPr>
                <w:i w:val="0"/>
                <w:szCs w:val="18"/>
              </w:rPr>
              <w:t xml:space="preserve"> — </w:t>
            </w:r>
            <w:r w:rsidR="00340D66">
              <w:rPr>
                <w:i w:val="0"/>
                <w:szCs w:val="18"/>
              </w:rPr>
              <w:t>Fri</w:t>
            </w:r>
            <w:r>
              <w:rPr>
                <w:i w:val="0"/>
                <w:szCs w:val="18"/>
              </w:rPr>
              <w:t xml:space="preserve"> </w:t>
            </w:r>
            <w:r w:rsidR="00A27461">
              <w:rPr>
                <w:i w:val="0"/>
                <w:szCs w:val="18"/>
              </w:rPr>
              <w:t>04/</w:t>
            </w:r>
            <w:r w:rsidR="00B71047">
              <w:rPr>
                <w:i w:val="0"/>
                <w:szCs w:val="18"/>
              </w:rPr>
              <w:t>23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49527C4D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365403" w14:textId="77777777" w:rsidR="00B71047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641C28B" w14:textId="77777777" w:rsidR="00B71047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Begin to implement the additional features we came up with so we can test them to see if they work </w:t>
            </w:r>
          </w:p>
          <w:p w14:paraId="43D124F7" w14:textId="77777777" w:rsidR="00B71047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Also apply CSS to the new features so that it is consistent with the style of our project</w:t>
            </w:r>
          </w:p>
          <w:p w14:paraId="4983E2BC" w14:textId="77777777" w:rsidR="00B71047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639E1951" w14:textId="77777777" w:rsidR="00B71047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2C6E64DA" w14:textId="433E1C28" w:rsidR="00F53B3A" w:rsidRPr="00F53B3A" w:rsidRDefault="00B71047" w:rsidP="00B7104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B203AF" w14:textId="10C0A666" w:rsidR="00645BEF" w:rsidRDefault="00B71047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Finishing up the CSS that has been added to the calender and main page. The design of the website looks better than what it first looked like</w:t>
            </w:r>
          </w:p>
          <w:p w14:paraId="62A6F2FE" w14:textId="320D2969" w:rsidR="00340D66" w:rsidRDefault="00B71047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Working on the friends system so users can add users as friends and have a friends list</w:t>
            </w:r>
          </w:p>
          <w:p w14:paraId="3DFA5F8F" w14:textId="6F032677" w:rsidR="00B71047" w:rsidRPr="00340D66" w:rsidRDefault="00B71047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Working on the calender so user is able to switch the month of the calender</w:t>
            </w:r>
          </w:p>
          <w:p w14:paraId="235C4338" w14:textId="2386695D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Updated Trello account: backlog, completed, in-progress</w:t>
            </w:r>
          </w:p>
          <w:p w14:paraId="798E6949" w14:textId="59534492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m</w:t>
            </w:r>
            <w:r w:rsidR="00F53B3A">
              <w:rPr>
                <w:szCs w:val="18"/>
              </w:rPr>
              <w:t>eeting agenda</w:t>
            </w:r>
          </w:p>
          <w:p w14:paraId="1BCBFDD1" w14:textId="1727AA40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weekly t</w:t>
            </w:r>
            <w:r w:rsidR="00F53B3A">
              <w:rPr>
                <w:szCs w:val="18"/>
              </w:rPr>
              <w:t>eam Status Report</w:t>
            </w:r>
          </w:p>
          <w:p w14:paraId="77D79896" w14:textId="4CA26327" w:rsidR="00F53B3A" w:rsidRPr="00B6236C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Completed </w:t>
            </w:r>
            <w:r w:rsidR="00F53B3A">
              <w:rPr>
                <w:szCs w:val="18"/>
              </w:rPr>
              <w:t>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4530DFB3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>Next  Week’s</w:t>
            </w:r>
            <w:proofErr w:type="gramEnd"/>
            <w:r>
              <w:rPr>
                <w:sz w:val="18"/>
                <w:szCs w:val="18"/>
              </w:rPr>
              <w:t xml:space="preserve">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266C687" w14:textId="0C421A18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78160CA9" w14:textId="49BC4FA0" w:rsidR="00371DF1" w:rsidRDefault="00B71047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Already started on one of the additional features of the app we just need to begin implementing the add picutures to events, a rating system, and a comment on an event features</w:t>
            </w:r>
          </w:p>
          <w:p w14:paraId="22448104" w14:textId="7F76EF20" w:rsidR="00717DA7" w:rsidRDefault="00B71047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Continue</w:t>
            </w:r>
            <w:r w:rsidR="00F81A0A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to </w:t>
            </w:r>
            <w:r w:rsidR="00F81A0A">
              <w:rPr>
                <w:szCs w:val="18"/>
              </w:rPr>
              <w:t xml:space="preserve">apply CSS to the new features </w:t>
            </w:r>
            <w:r w:rsidR="00371DF1">
              <w:rPr>
                <w:szCs w:val="18"/>
              </w:rPr>
              <w:t>so that it is consistent with the style of our project</w:t>
            </w:r>
          </w:p>
          <w:p w14:paraId="7F3ECE0E" w14:textId="372C827B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5B3C171" w14:textId="36FA3847" w:rsidR="00A27461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requirements and expectations for sprint </w:t>
            </w:r>
            <w:r w:rsidR="00B71047">
              <w:rPr>
                <w:szCs w:val="18"/>
              </w:rPr>
              <w:t>6</w:t>
            </w:r>
            <w:r>
              <w:rPr>
                <w:szCs w:val="18"/>
              </w:rPr>
              <w:t xml:space="preserve"> deliverables</w:t>
            </w:r>
          </w:p>
          <w:p w14:paraId="64BEF032" w14:textId="41AF13C3" w:rsidR="009F5529" w:rsidRDefault="009F5529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the </w:t>
            </w:r>
            <w:r w:rsidR="00B71047">
              <w:rPr>
                <w:szCs w:val="18"/>
              </w:rPr>
              <w:t>progress of additional features to see if it can be completed or not</w:t>
            </w:r>
          </w:p>
          <w:p w14:paraId="364068C6" w14:textId="68D565A2" w:rsidR="00F81A0A" w:rsidRDefault="00BE1BB6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 our user stories, DFD, model relationship diagrams, and ethical considerations for our project.</w:t>
            </w:r>
          </w:p>
          <w:p w14:paraId="60CE8AFE" w14:textId="70BF813B" w:rsidR="00717DA7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Assess team’s current progress</w:t>
            </w:r>
            <w:r w:rsidR="00264E15">
              <w:rPr>
                <w:szCs w:val="18"/>
              </w:rPr>
              <w:t xml:space="preserve">, timelines, </w:t>
            </w:r>
            <w:r>
              <w:rPr>
                <w:szCs w:val="18"/>
              </w:rPr>
              <w:t xml:space="preserve">and </w:t>
            </w:r>
            <w:r w:rsidR="00264E15">
              <w:rPr>
                <w:szCs w:val="18"/>
              </w:rPr>
              <w:t>identify changes, if apropriate</w:t>
            </w:r>
          </w:p>
          <w:p w14:paraId="36E89617" w14:textId="63142C1A" w:rsidR="00F53B3A" w:rsidRPr="009F5F29" w:rsidRDefault="00F53B3A" w:rsidP="009F5F2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</w:t>
            </w:r>
            <w:r w:rsidR="00264E15">
              <w:rPr>
                <w:szCs w:val="18"/>
              </w:rPr>
              <w:t>team members participation</w:t>
            </w:r>
            <w:r w:rsidR="009F5F29">
              <w:rPr>
                <w:szCs w:val="18"/>
              </w:rPr>
              <w:t xml:space="preserve"> (team members attendance)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B9B1" w14:textId="77777777" w:rsidR="0026415F" w:rsidRDefault="0026415F">
      <w:r>
        <w:separator/>
      </w:r>
    </w:p>
  </w:endnote>
  <w:endnote w:type="continuationSeparator" w:id="0">
    <w:p w14:paraId="6EAA1FC4" w14:textId="77777777" w:rsidR="0026415F" w:rsidRDefault="002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24A0" w14:textId="77777777" w:rsidR="0026415F" w:rsidRDefault="0026415F">
      <w:r>
        <w:separator/>
      </w:r>
    </w:p>
  </w:footnote>
  <w:footnote w:type="continuationSeparator" w:id="0">
    <w:p w14:paraId="494C3EBD" w14:textId="77777777" w:rsidR="0026415F" w:rsidRDefault="002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36FFF"/>
    <w:rsid w:val="0026415F"/>
    <w:rsid w:val="00264E15"/>
    <w:rsid w:val="002A6FDA"/>
    <w:rsid w:val="003052BC"/>
    <w:rsid w:val="00315D20"/>
    <w:rsid w:val="00332D0F"/>
    <w:rsid w:val="00340D66"/>
    <w:rsid w:val="00361221"/>
    <w:rsid w:val="00371DF1"/>
    <w:rsid w:val="00386177"/>
    <w:rsid w:val="003B2F07"/>
    <w:rsid w:val="004132C0"/>
    <w:rsid w:val="004266D5"/>
    <w:rsid w:val="00434BC7"/>
    <w:rsid w:val="00476A2F"/>
    <w:rsid w:val="004D42BB"/>
    <w:rsid w:val="005002C8"/>
    <w:rsid w:val="00527B5C"/>
    <w:rsid w:val="0053679B"/>
    <w:rsid w:val="00594B1A"/>
    <w:rsid w:val="005A6D89"/>
    <w:rsid w:val="005C6CDB"/>
    <w:rsid w:val="00645BEF"/>
    <w:rsid w:val="00666B42"/>
    <w:rsid w:val="00666E65"/>
    <w:rsid w:val="006D4341"/>
    <w:rsid w:val="006D4731"/>
    <w:rsid w:val="00717DA7"/>
    <w:rsid w:val="00773D7C"/>
    <w:rsid w:val="008013ED"/>
    <w:rsid w:val="00833B3F"/>
    <w:rsid w:val="00842848"/>
    <w:rsid w:val="00857CFB"/>
    <w:rsid w:val="008D414E"/>
    <w:rsid w:val="008E589B"/>
    <w:rsid w:val="00927B59"/>
    <w:rsid w:val="009F19E3"/>
    <w:rsid w:val="009F5529"/>
    <w:rsid w:val="009F5F29"/>
    <w:rsid w:val="00A27461"/>
    <w:rsid w:val="00A65E76"/>
    <w:rsid w:val="00AA44D2"/>
    <w:rsid w:val="00AF26B6"/>
    <w:rsid w:val="00B3665E"/>
    <w:rsid w:val="00B36BC4"/>
    <w:rsid w:val="00B6236C"/>
    <w:rsid w:val="00B71047"/>
    <w:rsid w:val="00BC3CCD"/>
    <w:rsid w:val="00BE1BB6"/>
    <w:rsid w:val="00C6291B"/>
    <w:rsid w:val="00C94BEB"/>
    <w:rsid w:val="00CD29A9"/>
    <w:rsid w:val="00D1263A"/>
    <w:rsid w:val="00D52B0D"/>
    <w:rsid w:val="00DB7394"/>
    <w:rsid w:val="00ED1926"/>
    <w:rsid w:val="00F11F67"/>
    <w:rsid w:val="00F15879"/>
    <w:rsid w:val="00F24950"/>
    <w:rsid w:val="00F359CC"/>
    <w:rsid w:val="00F53B3A"/>
    <w:rsid w:val="00F81A0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22</TotalTime>
  <Pages>1</Pages>
  <Words>371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Wekly Group Status Report</vt:lpstr>
    </vt:vector>
  </TitlesOfParts>
  <Company>CVR/IT Consulting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Jalen Young</cp:lastModifiedBy>
  <cp:revision>3</cp:revision>
  <cp:lastPrinted>2021-04-22T18:35:00Z</cp:lastPrinted>
  <dcterms:created xsi:type="dcterms:W3CDTF">2021-04-22T18:35:00Z</dcterms:created>
  <dcterms:modified xsi:type="dcterms:W3CDTF">2021-04-22T19:28:00Z</dcterms:modified>
  <cp:category>Rev 1.1;last template edit 3-5-05 gje</cp:category>
</cp:coreProperties>
</file>