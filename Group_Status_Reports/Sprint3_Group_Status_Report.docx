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38C9F260" w:rsidR="004266D5" w:rsidRPr="00332D0F" w:rsidRDefault="00717DA7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 xml:space="preserve">GROUP </w:t>
      </w:r>
      <w:r w:rsidR="00F53B3A">
        <w:rPr>
          <w:b/>
          <w:color w:val="009E48"/>
          <w:sz w:val="24"/>
          <w:szCs w:val="24"/>
        </w:rPr>
        <w:t xml:space="preserve">WEEKLY </w:t>
      </w:r>
      <w:r>
        <w:rPr>
          <w:b/>
          <w:color w:val="009E48"/>
          <w:sz w:val="24"/>
          <w:szCs w:val="24"/>
        </w:rPr>
        <w:t>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09887356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46D061A3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781A6A94" w14:textId="37BB9014" w:rsidR="004266D5" w:rsidRPr="00B6236C" w:rsidRDefault="00F53B3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Mon </w:t>
            </w:r>
            <w:r w:rsidR="00A27461">
              <w:rPr>
                <w:i w:val="0"/>
                <w:szCs w:val="18"/>
              </w:rPr>
              <w:t>0</w:t>
            </w:r>
            <w:r>
              <w:rPr>
                <w:i w:val="0"/>
                <w:szCs w:val="18"/>
              </w:rPr>
              <w:t>3/</w:t>
            </w:r>
            <w:r w:rsidR="00A27461">
              <w:rPr>
                <w:i w:val="0"/>
                <w:szCs w:val="18"/>
              </w:rPr>
              <w:t>29</w:t>
            </w:r>
            <w:r>
              <w:rPr>
                <w:i w:val="0"/>
                <w:szCs w:val="18"/>
              </w:rPr>
              <w:t xml:space="preserve"> — Sun </w:t>
            </w:r>
            <w:r w:rsidR="00A27461">
              <w:rPr>
                <w:i w:val="0"/>
                <w:szCs w:val="18"/>
              </w:rPr>
              <w:t>04/04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15B030B" w:rsidR="004266D5" w:rsidRPr="00B6236C" w:rsidRDefault="00BC3CC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Tues and Thurs @ 1 pm 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37325B15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49527C4D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F53B3A" w:rsidRPr="00B6236C" w14:paraId="221FDA29" w14:textId="77777777" w:rsidTr="00ED5DB8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171754" w14:textId="77777777" w:rsidR="00CD29A9" w:rsidRDefault="00CD29A9" w:rsidP="00CD29A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content for Sprint 3 and complete it as a team</w:t>
            </w:r>
          </w:p>
          <w:p w14:paraId="35E6DB51" w14:textId="77777777" w:rsidR="00CD29A9" w:rsidRPr="00E366BC" w:rsidRDefault="00CD29A9" w:rsidP="00CD29A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and think about the role each member has for group project</w:t>
            </w:r>
          </w:p>
          <w:p w14:paraId="7478782E" w14:textId="77777777" w:rsidR="00CD29A9" w:rsidRDefault="00CD29A9" w:rsidP="00CD29A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4CA78109" w14:textId="54987D39" w:rsidR="00CD29A9" w:rsidRDefault="00CD29A9" w:rsidP="00CD29A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Establish </w:t>
            </w:r>
            <w:r>
              <w:rPr>
                <w:szCs w:val="18"/>
              </w:rPr>
              <w:t xml:space="preserve">sprint 3 </w:t>
            </w:r>
            <w:r>
              <w:rPr>
                <w:szCs w:val="18"/>
              </w:rPr>
              <w:t>responsibilities for</w:t>
            </w:r>
            <w:r>
              <w:rPr>
                <w:szCs w:val="18"/>
              </w:rPr>
              <w:t xml:space="preserve">: (1) </w:t>
            </w:r>
            <w:r>
              <w:rPr>
                <w:szCs w:val="18"/>
              </w:rPr>
              <w:t>weekly agenda</w:t>
            </w:r>
            <w:r>
              <w:rPr>
                <w:szCs w:val="18"/>
              </w:rPr>
              <w:t xml:space="preserve"> and (2)</w:t>
            </w:r>
            <w:r>
              <w:rPr>
                <w:szCs w:val="18"/>
              </w:rPr>
              <w:t xml:space="preserve"> team report (submission by…)</w:t>
            </w:r>
          </w:p>
          <w:p w14:paraId="510E07B7" w14:textId="77777777" w:rsidR="00CD29A9" w:rsidRDefault="00CD29A9" w:rsidP="00CD29A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2C6E64DA" w14:textId="0E6ED15A" w:rsidR="00F53B3A" w:rsidRPr="00F53B3A" w:rsidRDefault="00CD29A9" w:rsidP="00CD29A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  <w:r>
              <w:rPr>
                <w:szCs w:val="18"/>
              </w:rPr>
              <w:t>: submission to canvas and github repository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F53B3A" w:rsidRPr="00B6236C" w14:paraId="2505B82B" w14:textId="77777777" w:rsidTr="005D3759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39084C" w14:textId="2DD7073E" w:rsidR="00264E15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Created context diagram</w:t>
            </w:r>
          </w:p>
          <w:p w14:paraId="2D3DB31C" w14:textId="7A57BA51" w:rsidR="006D4341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Created level 1 diagram</w:t>
            </w:r>
          </w:p>
          <w:p w14:paraId="1293A1ED" w14:textId="27033F67" w:rsidR="006D4341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Created models and associations for each of the basline models along with the attributes and data types</w:t>
            </w:r>
          </w:p>
          <w:p w14:paraId="6F4C8D70" w14:textId="5F592017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Updated Sprint 2 wireframe diagrams to include functions, @app.route, and view name</w:t>
            </w:r>
          </w:p>
          <w:p w14:paraId="235C4338" w14:textId="71981036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Updated Trello account: backlog, completed, in-progress</w:t>
            </w:r>
          </w:p>
          <w:p w14:paraId="798E6949" w14:textId="59534492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m</w:t>
            </w:r>
            <w:r w:rsidR="00F53B3A">
              <w:rPr>
                <w:szCs w:val="18"/>
              </w:rPr>
              <w:t>eeting agenda</w:t>
            </w:r>
          </w:p>
          <w:p w14:paraId="1BCBFDD1" w14:textId="1727AA40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weekly t</w:t>
            </w:r>
            <w:r w:rsidR="00F53B3A">
              <w:rPr>
                <w:szCs w:val="18"/>
              </w:rPr>
              <w:t>eam Status Report</w:t>
            </w:r>
          </w:p>
          <w:p w14:paraId="77D79896" w14:textId="4CA26327" w:rsidR="00F53B3A" w:rsidRPr="00B6236C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Completed </w:t>
            </w:r>
            <w:r w:rsidR="00F53B3A">
              <w:rPr>
                <w:szCs w:val="18"/>
              </w:rPr>
              <w:t>personal and team status reports to Github and canvas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4530DFB3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Next  Week’s Goals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266C687" w14:textId="0C421A18" w:rsidR="003052B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22448104" w14:textId="00A9944C" w:rsidR="00717DA7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Assign base and additional features to team members</w:t>
            </w:r>
            <w:r w:rsidR="006D4341">
              <w:rPr>
                <w:szCs w:val="18"/>
              </w:rPr>
              <w:t xml:space="preserve"> for sprint 4 to-do items</w:t>
            </w:r>
          </w:p>
          <w:p w14:paraId="7F3ECE0E" w14:textId="372C827B" w:rsidR="00773D7C" w:rsidRDefault="00773D7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3BD9E3FA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68051364" w14:textId="0EC80056" w:rsidR="003052BC" w:rsidRPr="00B6236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21683C93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3C298F38" w14:textId="6A36B732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Agenda (Instructional Team</w:t>
            </w:r>
            <w:r w:rsidR="00F53B3A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)</w:t>
            </w:r>
          </w:p>
        </w:tc>
      </w:tr>
      <w:tr w:rsidR="00717DA7" w:rsidRPr="00B6236C" w14:paraId="13D2BD29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5B3C171" w14:textId="16811346" w:rsidR="00A27461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requirements and expectations for sprint 3 deliverables</w:t>
            </w:r>
          </w:p>
          <w:p w14:paraId="60CE8AFE" w14:textId="70BF813B" w:rsidR="00717DA7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Assess team’s current progress</w:t>
            </w:r>
            <w:r w:rsidR="00264E15">
              <w:rPr>
                <w:szCs w:val="18"/>
              </w:rPr>
              <w:t xml:space="preserve">, timelines, </w:t>
            </w:r>
            <w:r>
              <w:rPr>
                <w:szCs w:val="18"/>
              </w:rPr>
              <w:t xml:space="preserve">and </w:t>
            </w:r>
            <w:r w:rsidR="00264E15">
              <w:rPr>
                <w:szCs w:val="18"/>
              </w:rPr>
              <w:t>identify changes, if apropriate</w:t>
            </w:r>
          </w:p>
          <w:p w14:paraId="36E89617" w14:textId="63142C1A" w:rsidR="00F53B3A" w:rsidRPr="009F5F29" w:rsidRDefault="00F53B3A" w:rsidP="009F5F2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</w:t>
            </w:r>
            <w:r w:rsidR="00264E15">
              <w:rPr>
                <w:szCs w:val="18"/>
              </w:rPr>
              <w:t>team members participation</w:t>
            </w:r>
            <w:r w:rsidR="009F5F29">
              <w:rPr>
                <w:szCs w:val="18"/>
              </w:rPr>
              <w:t xml:space="preserve"> (team members attendance)</w:t>
            </w:r>
          </w:p>
        </w:tc>
      </w:tr>
    </w:tbl>
    <w:p w14:paraId="3011F67B" w14:textId="77777777" w:rsidR="00717DA7" w:rsidRDefault="00717DA7">
      <w:pPr>
        <w:rPr>
          <w:sz w:val="18"/>
          <w:szCs w:val="18"/>
        </w:rPr>
      </w:pPr>
    </w:p>
    <w:p w14:paraId="50A2B16B" w14:textId="77777777" w:rsidR="00717DA7" w:rsidRPr="00B6236C" w:rsidRDefault="00717DA7">
      <w:pPr>
        <w:rPr>
          <w:sz w:val="18"/>
          <w:szCs w:val="18"/>
        </w:rPr>
      </w:pPr>
    </w:p>
    <w:p w14:paraId="4CAD9A29" w14:textId="77777777" w:rsidR="004266D5" w:rsidRPr="00B6236C" w:rsidRDefault="004266D5">
      <w:pPr>
        <w:rPr>
          <w:sz w:val="18"/>
          <w:szCs w:val="18"/>
        </w:rPr>
      </w:pPr>
    </w:p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6B9B1" w14:textId="77777777" w:rsidR="0026415F" w:rsidRDefault="0026415F">
      <w:r>
        <w:separator/>
      </w:r>
    </w:p>
  </w:endnote>
  <w:endnote w:type="continuationSeparator" w:id="0">
    <w:p w14:paraId="6EAA1FC4" w14:textId="77777777" w:rsidR="0026415F" w:rsidRDefault="0026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924A0" w14:textId="77777777" w:rsidR="0026415F" w:rsidRDefault="0026415F">
      <w:r>
        <w:separator/>
      </w:r>
    </w:p>
  </w:footnote>
  <w:footnote w:type="continuationSeparator" w:id="0">
    <w:p w14:paraId="494C3EBD" w14:textId="77777777" w:rsidR="0026415F" w:rsidRDefault="0026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E0E"/>
    <w:multiLevelType w:val="hybridMultilevel"/>
    <w:tmpl w:val="5756FE0A"/>
    <w:lvl w:ilvl="0" w:tplc="3AFADC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F1EAD"/>
    <w:rsid w:val="001071C3"/>
    <w:rsid w:val="00155255"/>
    <w:rsid w:val="001C53B7"/>
    <w:rsid w:val="001D7DC5"/>
    <w:rsid w:val="00236FFF"/>
    <w:rsid w:val="0026415F"/>
    <w:rsid w:val="00264E15"/>
    <w:rsid w:val="002A6FDA"/>
    <w:rsid w:val="003052BC"/>
    <w:rsid w:val="00315D20"/>
    <w:rsid w:val="00332D0F"/>
    <w:rsid w:val="00361221"/>
    <w:rsid w:val="003B2F07"/>
    <w:rsid w:val="004132C0"/>
    <w:rsid w:val="004266D5"/>
    <w:rsid w:val="00434BC7"/>
    <w:rsid w:val="00476A2F"/>
    <w:rsid w:val="004D42BB"/>
    <w:rsid w:val="005002C8"/>
    <w:rsid w:val="00527B5C"/>
    <w:rsid w:val="0053679B"/>
    <w:rsid w:val="005A6D89"/>
    <w:rsid w:val="00666B42"/>
    <w:rsid w:val="006D4341"/>
    <w:rsid w:val="00717DA7"/>
    <w:rsid w:val="00773D7C"/>
    <w:rsid w:val="008013ED"/>
    <w:rsid w:val="00842848"/>
    <w:rsid w:val="00857CFB"/>
    <w:rsid w:val="008D414E"/>
    <w:rsid w:val="008E589B"/>
    <w:rsid w:val="00927B59"/>
    <w:rsid w:val="009F19E3"/>
    <w:rsid w:val="009F5F29"/>
    <w:rsid w:val="00A27461"/>
    <w:rsid w:val="00AA44D2"/>
    <w:rsid w:val="00AF26B6"/>
    <w:rsid w:val="00B3665E"/>
    <w:rsid w:val="00B36BC4"/>
    <w:rsid w:val="00B6236C"/>
    <w:rsid w:val="00BC3CCD"/>
    <w:rsid w:val="00C6291B"/>
    <w:rsid w:val="00C94BEB"/>
    <w:rsid w:val="00CD29A9"/>
    <w:rsid w:val="00D1263A"/>
    <w:rsid w:val="00DB7394"/>
    <w:rsid w:val="00ED1926"/>
    <w:rsid w:val="00F11F67"/>
    <w:rsid w:val="00F15879"/>
    <w:rsid w:val="00F24950"/>
    <w:rsid w:val="00F359CC"/>
    <w:rsid w:val="00F53B3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119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Wekly Group Status Report</vt:lpstr>
    </vt:vector>
  </TitlesOfParts>
  <Company>CVR/IT Consulting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Wekly Group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4</cp:revision>
  <cp:lastPrinted>2007-02-07T14:13:00Z</cp:lastPrinted>
  <dcterms:created xsi:type="dcterms:W3CDTF">2021-04-01T18:53:00Z</dcterms:created>
  <dcterms:modified xsi:type="dcterms:W3CDTF">2021-04-01T20:51:00Z</dcterms:modified>
  <cp:category>Rev 1.1;last template edit 3-5-05 gje</cp:category>
</cp:coreProperties>
</file>