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38C9F260" w:rsidR="004266D5" w:rsidRPr="00332D0F" w:rsidRDefault="00717DA7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 xml:space="preserve">GROUP </w:t>
      </w:r>
      <w:r w:rsidR="00F53B3A">
        <w:rPr>
          <w:b/>
          <w:color w:val="009E48"/>
          <w:sz w:val="24"/>
          <w:szCs w:val="24"/>
        </w:rPr>
        <w:t xml:space="preserve">WEEKLY </w:t>
      </w:r>
      <w:r>
        <w:rPr>
          <w:b/>
          <w:color w:val="009E48"/>
          <w:sz w:val="24"/>
          <w:szCs w:val="24"/>
        </w:rPr>
        <w:t>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3CCD72C" w14:textId="09887356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Algos Anonymous</w:t>
            </w:r>
          </w:p>
        </w:tc>
      </w:tr>
      <w:tr w:rsidR="004266D5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46D061A3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781A6A94" w14:textId="3018DDE0" w:rsidR="004266D5" w:rsidRPr="00B6236C" w:rsidRDefault="00F53B3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Mon 3/15 — Sun 3/21</w:t>
            </w:r>
          </w:p>
        </w:tc>
        <w:tc>
          <w:tcPr>
            <w:tcW w:w="1800" w:type="dxa"/>
            <w:shd w:val="pct12" w:color="auto" w:fill="FFFFFF"/>
          </w:tcPr>
          <w:p w14:paraId="287796C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0EE0BA4C" w14:textId="715B030B" w:rsidR="004266D5" w:rsidRPr="00B6236C" w:rsidRDefault="00BC3CC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Tues and Thurs @ 1 pm </w:t>
            </w:r>
          </w:p>
        </w:tc>
      </w:tr>
      <w:tr w:rsidR="004266D5" w:rsidRPr="00B6236C" w14:paraId="4590EEB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829134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D096463" w14:textId="37325B15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</w:t>
            </w:r>
          </w:p>
        </w:tc>
        <w:tc>
          <w:tcPr>
            <w:tcW w:w="1800" w:type="dxa"/>
            <w:shd w:val="pct12" w:color="auto" w:fill="FFFFFF"/>
          </w:tcPr>
          <w:p w14:paraId="4C5D0467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77EC67A" w14:textId="49527C4D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F53B3A" w:rsidRPr="00B6236C" w14:paraId="221FDA29" w14:textId="77777777" w:rsidTr="00ED5DB8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1603B3" w14:textId="5B9896C2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Introduction to team members</w:t>
            </w:r>
          </w:p>
          <w:p w14:paraId="2C6E64DA" w14:textId="7E9845AC" w:rsidR="00F53B3A" w:rsidRP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github repository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F53B3A" w:rsidRPr="00B6236C" w14:paraId="2505B82B" w14:textId="77777777" w:rsidTr="005D3759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4C8D70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trello account</w:t>
            </w:r>
          </w:p>
          <w:p w14:paraId="235C4338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Create lists in trello </w:t>
            </w:r>
          </w:p>
          <w:p w14:paraId="6A5EB566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User Stories: 2 stories per member</w:t>
            </w:r>
          </w:p>
          <w:p w14:paraId="798E6949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Meeting agenda</w:t>
            </w:r>
          </w:p>
          <w:p w14:paraId="1BCBFDD1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Wekly Team Status Report</w:t>
            </w:r>
          </w:p>
          <w:p w14:paraId="77D79896" w14:textId="07258E7A" w:rsidR="00F53B3A" w:rsidRPr="00B6236C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Upload personal and team status reports to Github and canvas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4530DFB3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Next  Week’s Goals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266C687" w14:textId="0C421A18" w:rsidR="003052B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22448104" w14:textId="30671FE1" w:rsidR="00717DA7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Assign base and additional features to team members</w:t>
            </w:r>
          </w:p>
          <w:p w14:paraId="7F3ECE0E" w14:textId="372C827B" w:rsidR="00773D7C" w:rsidRDefault="00773D7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41968033" w14:textId="1EC4FC79" w:rsidR="00F359CC" w:rsidRDefault="00F359C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Naming convention for file uploads</w:t>
            </w:r>
          </w:p>
          <w:p w14:paraId="707FDB88" w14:textId="6F47CB80" w:rsidR="00ED1926" w:rsidRDefault="00ED1926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Additional user stories to cover base and additional features</w:t>
            </w:r>
          </w:p>
          <w:p w14:paraId="54BA80E7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Develop timeline for completion of base and additional features</w:t>
            </w:r>
          </w:p>
          <w:p w14:paraId="3BD9E3FA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68051364" w14:textId="0EC80056" w:rsidR="003052BC" w:rsidRPr="00B6236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21683C93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3C298F38" w14:textId="6A36B732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Agenda (Instructional Team</w:t>
            </w:r>
            <w:r w:rsidR="00F53B3A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)</w:t>
            </w:r>
          </w:p>
        </w:tc>
      </w:tr>
      <w:tr w:rsidR="00717DA7" w:rsidRPr="00B6236C" w14:paraId="13D2BD29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0CE8AFE" w14:textId="77777777" w:rsidR="00717DA7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 user stories for appropriateness</w:t>
            </w:r>
          </w:p>
          <w:p w14:paraId="4B0D0DF7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timelines and progress expectations</w:t>
            </w:r>
          </w:p>
          <w:p w14:paraId="36E89617" w14:textId="1C22B921" w:rsidR="00F53B3A" w:rsidRPr="00B6236C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Overview and feedback of Sprint 1 and Sprints 2 (current) and 3 (forward looking)</w:t>
            </w:r>
          </w:p>
        </w:tc>
      </w:tr>
    </w:tbl>
    <w:p w14:paraId="3011F67B" w14:textId="77777777" w:rsidR="00717DA7" w:rsidRDefault="00717DA7">
      <w:pPr>
        <w:rPr>
          <w:sz w:val="18"/>
          <w:szCs w:val="18"/>
        </w:rPr>
      </w:pPr>
    </w:p>
    <w:p w14:paraId="50A2B16B" w14:textId="77777777" w:rsidR="00717DA7" w:rsidRPr="00B6236C" w:rsidRDefault="00717DA7">
      <w:pPr>
        <w:rPr>
          <w:sz w:val="18"/>
          <w:szCs w:val="18"/>
        </w:rPr>
      </w:pPr>
    </w:p>
    <w:p w14:paraId="4CAD9A29" w14:textId="77777777" w:rsidR="004266D5" w:rsidRPr="00B6236C" w:rsidRDefault="004266D5">
      <w:pPr>
        <w:rPr>
          <w:sz w:val="18"/>
          <w:szCs w:val="18"/>
        </w:rPr>
      </w:pPr>
    </w:p>
    <w:p w14:paraId="67FC34A0" w14:textId="77777777" w:rsidR="004266D5" w:rsidRPr="001C53B7" w:rsidRDefault="004266D5" w:rsidP="000F1EAD">
      <w:pPr>
        <w:pStyle w:val="Heading1"/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69B6D" w14:textId="77777777" w:rsidR="00236FFF" w:rsidRDefault="00236FFF">
      <w:r>
        <w:separator/>
      </w:r>
    </w:p>
  </w:endnote>
  <w:endnote w:type="continuationSeparator" w:id="0">
    <w:p w14:paraId="5668D476" w14:textId="77777777" w:rsidR="00236FFF" w:rsidRDefault="0023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0D1B5" w14:textId="77777777" w:rsidR="00236FFF" w:rsidRDefault="00236FFF">
      <w:r>
        <w:separator/>
      </w:r>
    </w:p>
  </w:footnote>
  <w:footnote w:type="continuationSeparator" w:id="0">
    <w:p w14:paraId="47BB3ECD" w14:textId="77777777" w:rsidR="00236FFF" w:rsidRDefault="00236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6E0E"/>
    <w:multiLevelType w:val="hybridMultilevel"/>
    <w:tmpl w:val="5756FE0A"/>
    <w:lvl w:ilvl="0" w:tplc="3AFADC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F1EAD"/>
    <w:rsid w:val="001071C3"/>
    <w:rsid w:val="00155255"/>
    <w:rsid w:val="001C53B7"/>
    <w:rsid w:val="001D7DC5"/>
    <w:rsid w:val="00236FFF"/>
    <w:rsid w:val="002A6FDA"/>
    <w:rsid w:val="003052BC"/>
    <w:rsid w:val="00315D20"/>
    <w:rsid w:val="00332D0F"/>
    <w:rsid w:val="00361221"/>
    <w:rsid w:val="003B2F07"/>
    <w:rsid w:val="004132C0"/>
    <w:rsid w:val="004266D5"/>
    <w:rsid w:val="00434BC7"/>
    <w:rsid w:val="00476A2F"/>
    <w:rsid w:val="004D42BB"/>
    <w:rsid w:val="005002C8"/>
    <w:rsid w:val="00527B5C"/>
    <w:rsid w:val="0053679B"/>
    <w:rsid w:val="005A6D89"/>
    <w:rsid w:val="00666B42"/>
    <w:rsid w:val="00717DA7"/>
    <w:rsid w:val="00773D7C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65E"/>
    <w:rsid w:val="00B36BC4"/>
    <w:rsid w:val="00B6236C"/>
    <w:rsid w:val="00BC3CCD"/>
    <w:rsid w:val="00C6291B"/>
    <w:rsid w:val="00C94BEB"/>
    <w:rsid w:val="00D1263A"/>
    <w:rsid w:val="00DB7394"/>
    <w:rsid w:val="00ED1926"/>
    <w:rsid w:val="00F11F67"/>
    <w:rsid w:val="00F15879"/>
    <w:rsid w:val="00F24950"/>
    <w:rsid w:val="00F359CC"/>
    <w:rsid w:val="00F53B3A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Wekly Group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7</cp:revision>
  <cp:lastPrinted>2007-02-07T14:13:00Z</cp:lastPrinted>
  <dcterms:created xsi:type="dcterms:W3CDTF">2021-03-20T01:00:00Z</dcterms:created>
  <dcterms:modified xsi:type="dcterms:W3CDTF">2021-03-20T01:14:00Z</dcterms:modified>
  <cp:category>Rev 1.1;last template edit 3-5-05 gje</cp:category>
</cp:coreProperties>
</file>