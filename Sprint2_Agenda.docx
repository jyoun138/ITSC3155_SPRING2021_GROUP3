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9AB0" w14:textId="77777777" w:rsidR="004266D5" w:rsidRPr="00332D0F" w:rsidRDefault="00B6236C">
      <w:pPr>
        <w:pStyle w:val="Heading1"/>
        <w:rPr>
          <w:b/>
          <w:color w:val="009E48"/>
          <w:sz w:val="24"/>
          <w:szCs w:val="24"/>
        </w:rPr>
      </w:pPr>
      <w:r w:rsidRPr="00332D0F">
        <w:rPr>
          <w:b/>
          <w:color w:val="009E48"/>
          <w:sz w:val="24"/>
          <w:szCs w:val="24"/>
        </w:rPr>
        <w:t>MEETING AGENDA</w:t>
      </w:r>
    </w:p>
    <w:p w14:paraId="381E1B4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1467A1F5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609DF6A" w14:textId="77777777" w:rsidR="004266D5" w:rsidRPr="00B6236C" w:rsidRDefault="005A6D8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="004266D5"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73CCD72C" w14:textId="6B80F92D" w:rsidR="004266D5" w:rsidRPr="00B6236C" w:rsidRDefault="004B3E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Group 3 – Algos Anonymous</w:t>
            </w:r>
          </w:p>
        </w:tc>
      </w:tr>
      <w:tr w:rsidR="004266D5" w:rsidRPr="00B6236C" w14:paraId="5E57B33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6BCE7ED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</w:tcPr>
          <w:p w14:paraId="781A6A94" w14:textId="4129C5FC" w:rsidR="004266D5" w:rsidRPr="00B6236C" w:rsidRDefault="004B3E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March 25, 2021</w:t>
            </w:r>
          </w:p>
        </w:tc>
        <w:tc>
          <w:tcPr>
            <w:tcW w:w="1800" w:type="dxa"/>
            <w:shd w:val="pct12" w:color="auto" w:fill="FFFFFF"/>
          </w:tcPr>
          <w:p w14:paraId="287796CB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0EE0BA4C" w14:textId="7C4FF634" w:rsidR="004266D5" w:rsidRPr="00B6236C" w:rsidRDefault="004B3E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1:20 pm</w:t>
            </w:r>
          </w:p>
        </w:tc>
      </w:tr>
      <w:tr w:rsidR="004266D5" w:rsidRPr="00B6236C" w14:paraId="4590EEBE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5829134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5D096463" w14:textId="4C1EBAB2" w:rsidR="004266D5" w:rsidRPr="00B6236C" w:rsidRDefault="004B3E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Jai Tabora</w:t>
            </w:r>
          </w:p>
        </w:tc>
        <w:tc>
          <w:tcPr>
            <w:tcW w:w="1800" w:type="dxa"/>
            <w:shd w:val="pct12" w:color="auto" w:fill="FFFFFF"/>
          </w:tcPr>
          <w:p w14:paraId="4C5D0467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277EC67A" w14:textId="5BF36F05" w:rsidR="004266D5" w:rsidRPr="00B6236C" w:rsidRDefault="004B3E5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GatherTown</w:t>
            </w:r>
          </w:p>
        </w:tc>
      </w:tr>
    </w:tbl>
    <w:p w14:paraId="6423C03E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4266D5" w:rsidRPr="00B6236C" w14:paraId="0579D9F9" w14:textId="77777777" w:rsidTr="00332D0F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009E48"/>
          </w:tcPr>
          <w:p w14:paraId="4A9306D4" w14:textId="77777777" w:rsidR="004266D5" w:rsidRPr="00B6236C" w:rsidRDefault="00055592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266D5" w:rsidRPr="00B6236C">
              <w:rPr>
                <w:sz w:val="18"/>
                <w:szCs w:val="18"/>
              </w:rPr>
              <w:t>. Attend</w:t>
            </w:r>
            <w:r w:rsidR="00C6291B">
              <w:rPr>
                <w:sz w:val="18"/>
                <w:szCs w:val="18"/>
              </w:rPr>
              <w:t>ees</w:t>
            </w:r>
            <w:r w:rsidR="004266D5"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37512C8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2EABC89A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0F3B76B1" w14:textId="77777777" w:rsidR="004266D5" w:rsidRPr="00B6236C" w:rsidRDefault="00055592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7745275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3303E411" w14:textId="77777777" w:rsidR="004266D5" w:rsidRPr="00B6236C" w:rsidRDefault="00F11F6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Alt</w:t>
            </w:r>
            <w:r w:rsidR="000F1EAD">
              <w:rPr>
                <w:b/>
                <w:i w:val="0"/>
                <w:szCs w:val="18"/>
              </w:rPr>
              <w:t>.</w:t>
            </w:r>
            <w:r>
              <w:rPr>
                <w:b/>
                <w:i w:val="0"/>
                <w:szCs w:val="18"/>
              </w:rPr>
              <w:t xml:space="preserve"> Contact</w:t>
            </w:r>
            <w:r w:rsidR="000F1EAD">
              <w:rPr>
                <w:b/>
                <w:i w:val="0"/>
                <w:szCs w:val="18"/>
              </w:rPr>
              <w:t xml:space="preserve"> Info</w:t>
            </w:r>
          </w:p>
        </w:tc>
      </w:tr>
      <w:tr w:rsidR="004266D5" w:rsidRPr="00B6236C" w14:paraId="44FA8F8C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61467" w14:textId="6E66CE03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Jai Tabora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E999B3" w14:textId="7DCE13B3" w:rsidR="004266D5" w:rsidRPr="00B6236C" w:rsidRDefault="00E1266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</w:t>
            </w:r>
            <w:r w:rsidR="004B3E59">
              <w:rPr>
                <w:szCs w:val="18"/>
              </w:rPr>
              <w:t>ember</w:t>
            </w:r>
            <w:r>
              <w:rPr>
                <w:szCs w:val="18"/>
              </w:rPr>
              <w:t>: S2 Agenda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BA192F" w14:textId="68CA4E07" w:rsidR="004266D5" w:rsidRPr="00B6236C" w:rsidRDefault="002975F3">
            <w:pPr>
              <w:pStyle w:val="CovFormText"/>
              <w:rPr>
                <w:szCs w:val="18"/>
              </w:rPr>
            </w:pPr>
            <w:hyperlink r:id="rId7" w:history="1">
              <w:r w:rsidR="004B3E59" w:rsidRPr="0001008A">
                <w:rPr>
                  <w:rStyle w:val="Hyperlink"/>
                  <w:szCs w:val="18"/>
                </w:rPr>
                <w:t>jtabora@uncc.edu</w:t>
              </w:r>
            </w:hyperlink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64D98B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728CFC1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61D6FB" w14:textId="16BCFCFC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Tim Cottrell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815551" w14:textId="1EACC66D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Member</w:t>
            </w:r>
            <w:r w:rsidR="00E1266E">
              <w:rPr>
                <w:szCs w:val="18"/>
              </w:rPr>
              <w:t>: S2 story board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B2E11D" w14:textId="58A625DA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Tcottre2@uncc.edu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72E376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2B1FC779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09AA3" w14:textId="6FD810DF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Eliseo Garcia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91864" w14:textId="5C5BE7D0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Member</w:t>
            </w:r>
            <w:r w:rsidR="00E1266E">
              <w:rPr>
                <w:szCs w:val="18"/>
              </w:rPr>
              <w:t>: S2 Part A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995824" w14:textId="3A48EBFA" w:rsidR="004266D5" w:rsidRPr="00B6236C" w:rsidRDefault="004B3E59" w:rsidP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Egarci28@uncc.edu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7D7568A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7DAABC8A" w14:textId="77777777" w:rsidTr="004B3E5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4308A" w14:textId="77268413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Mathew Obrien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371831" w14:textId="3F9D1E7B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Member</w:t>
            </w:r>
            <w:r w:rsidR="00E1266E">
              <w:rPr>
                <w:szCs w:val="18"/>
              </w:rPr>
              <w:t>: S2 story board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A7E599" w14:textId="1DC81664" w:rsidR="004266D5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Mobrie21@uncc.edu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61FD13C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4B3E59" w:rsidRPr="00B6236C" w14:paraId="0D842420" w14:textId="77777777" w:rsidTr="004B3E5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F8C3A" w14:textId="02B89D7A" w:rsidR="004B3E59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Jalen Young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36629" w14:textId="09A7326C" w:rsidR="004B3E59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Member</w:t>
            </w:r>
            <w:r w:rsidR="00E1266E">
              <w:rPr>
                <w:szCs w:val="18"/>
              </w:rPr>
              <w:t>: S2 story board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30B9D" w14:textId="181FF9B9" w:rsidR="004B3E59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Jyoung13@uncc.edu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A13BE8" w14:textId="77777777" w:rsidR="004B3E59" w:rsidRPr="00B6236C" w:rsidRDefault="004B3E59">
            <w:pPr>
              <w:pStyle w:val="CovFormText"/>
              <w:rPr>
                <w:szCs w:val="18"/>
              </w:rPr>
            </w:pPr>
          </w:p>
        </w:tc>
      </w:tr>
      <w:tr w:rsidR="004B3E59" w:rsidRPr="00B6236C" w14:paraId="685CDD48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6F31B21" w14:textId="01B438EE" w:rsidR="004B3E59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Ethan Van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764AF6E" w14:textId="6E4615A0" w:rsidR="004B3E59" w:rsidRPr="00B6236C" w:rsidRDefault="00E1266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</w:t>
            </w:r>
            <w:r w:rsidR="004B3E59">
              <w:rPr>
                <w:szCs w:val="18"/>
              </w:rPr>
              <w:t>ember</w:t>
            </w:r>
            <w:r>
              <w:rPr>
                <w:szCs w:val="18"/>
              </w:rPr>
              <w:t>: S2 story board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CAB0546" w14:textId="63746888" w:rsidR="004B3E59" w:rsidRPr="00B6236C" w:rsidRDefault="004B3E5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Evang1@uncc.edu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7F62100" w14:textId="77777777" w:rsidR="004B3E59" w:rsidRPr="00B6236C" w:rsidRDefault="004B3E59">
            <w:pPr>
              <w:pStyle w:val="CovFormText"/>
              <w:rPr>
                <w:szCs w:val="18"/>
              </w:rPr>
            </w:pPr>
          </w:p>
        </w:tc>
      </w:tr>
    </w:tbl>
    <w:p w14:paraId="1A1000DB" w14:textId="77777777" w:rsidR="004266D5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055592" w:rsidRPr="00B6236C" w14:paraId="064F54A1" w14:textId="77777777" w:rsidTr="00B3665E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9E48"/>
          </w:tcPr>
          <w:p w14:paraId="72FD9BCF" w14:textId="77777777" w:rsidR="00055592" w:rsidRPr="00B6236C" w:rsidRDefault="00055592" w:rsidP="00B3665E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B6236C">
              <w:rPr>
                <w:sz w:val="18"/>
                <w:szCs w:val="18"/>
              </w:rPr>
              <w:t>. Meeting</w:t>
            </w:r>
            <w:r>
              <w:rPr>
                <w:sz w:val="18"/>
                <w:szCs w:val="18"/>
              </w:rPr>
              <w:t xml:space="preserve"> Objective</w:t>
            </w:r>
          </w:p>
        </w:tc>
      </w:tr>
      <w:tr w:rsidR="00055592" w:rsidRPr="00B6236C" w14:paraId="221FDA29" w14:textId="77777777" w:rsidTr="00B3665E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4BB876A" w14:textId="33377A17" w:rsidR="00055592" w:rsidRDefault="0053255A" w:rsidP="00B3665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Discuss the </w:t>
            </w:r>
            <w:r w:rsidR="004B3E59">
              <w:rPr>
                <w:szCs w:val="18"/>
              </w:rPr>
              <w:t>sprint 2</w:t>
            </w:r>
            <w:r>
              <w:rPr>
                <w:szCs w:val="18"/>
              </w:rPr>
              <w:t xml:space="preserve"> objecttives and to-do items</w:t>
            </w:r>
          </w:p>
          <w:p w14:paraId="006CB1FA" w14:textId="2ADAD172" w:rsidR="004B3E59" w:rsidRDefault="0053255A" w:rsidP="00B3665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Complete ethical considerations (Sprint 2: Part A) discussion and </w:t>
            </w:r>
            <w:r w:rsidR="00737E78">
              <w:rPr>
                <w:szCs w:val="18"/>
              </w:rPr>
              <w:t xml:space="preserve">member </w:t>
            </w:r>
            <w:r>
              <w:rPr>
                <w:szCs w:val="18"/>
              </w:rPr>
              <w:t>responsibility assignation</w:t>
            </w:r>
          </w:p>
          <w:p w14:paraId="1CB01014" w14:textId="79BB5F34" w:rsidR="0053255A" w:rsidRDefault="0053255A" w:rsidP="00B3665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Complete the story board (Sprint 2: Part B): </w:t>
            </w:r>
            <w:r w:rsidR="00E1266E">
              <w:rPr>
                <w:szCs w:val="18"/>
              </w:rPr>
              <w:t>various users preepare wireframes of the various web pages</w:t>
            </w:r>
          </w:p>
          <w:p w14:paraId="51A4C49A" w14:textId="2DFC4AC4" w:rsidR="00E1266E" w:rsidRDefault="00E1266E" w:rsidP="00B3665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Update product backlog</w:t>
            </w:r>
            <w:r w:rsidR="00737E78">
              <w:rPr>
                <w:szCs w:val="18"/>
              </w:rPr>
              <w:t xml:space="preserve"> (Sprint 2: Part C)</w:t>
            </w:r>
            <w:r>
              <w:rPr>
                <w:szCs w:val="18"/>
              </w:rPr>
              <w:t>: generate a group status report with the group’s activities and update Trello backlog list of items</w:t>
            </w:r>
          </w:p>
          <w:p w14:paraId="04D2C647" w14:textId="77777777" w:rsidR="00E1266E" w:rsidRDefault="00E1266E" w:rsidP="00B3665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Discussion with instructional team (team update)</w:t>
            </w:r>
            <w:r w:rsidR="00737E78">
              <w:rPr>
                <w:szCs w:val="18"/>
              </w:rPr>
              <w:t xml:space="preserve"> about group participation and current and expected progress</w:t>
            </w:r>
          </w:p>
          <w:p w14:paraId="2C6E64DA" w14:textId="5D108A01" w:rsidR="001557EC" w:rsidRPr="00B6236C" w:rsidRDefault="001557EC" w:rsidP="00B3665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Agenda: current meeting </w:t>
            </w:r>
          </w:p>
        </w:tc>
      </w:tr>
    </w:tbl>
    <w:p w14:paraId="3B011E01" w14:textId="77777777" w:rsidR="00055592" w:rsidRPr="00B6236C" w:rsidRDefault="00055592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4266D5" w:rsidRPr="00B6236C" w14:paraId="623F33D1" w14:textId="77777777" w:rsidTr="00332D0F">
        <w:trPr>
          <w:cantSplit/>
        </w:trPr>
        <w:tc>
          <w:tcPr>
            <w:tcW w:w="10080" w:type="dxa"/>
            <w:gridSpan w:val="3"/>
            <w:shd w:val="clear" w:color="auto" w:fill="009E48"/>
          </w:tcPr>
          <w:p w14:paraId="34E8CE4D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 xml:space="preserve">3. Meeting Agenda </w:t>
            </w:r>
          </w:p>
        </w:tc>
      </w:tr>
      <w:tr w:rsidR="00C6291B" w:rsidRPr="00B6236C" w14:paraId="55F1E3FD" w14:textId="77777777">
        <w:trPr>
          <w:cantSplit/>
        </w:trPr>
        <w:tc>
          <w:tcPr>
            <w:tcW w:w="6300" w:type="dxa"/>
            <w:shd w:val="pct12" w:color="auto" w:fill="FFFFFF"/>
          </w:tcPr>
          <w:p w14:paraId="2DB3BC95" w14:textId="77777777" w:rsidR="00C6291B" w:rsidRPr="00B6236C" w:rsidRDefault="00C6291B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shd w:val="pct12" w:color="auto" w:fill="FFFFFF"/>
          </w:tcPr>
          <w:p w14:paraId="635669EE" w14:textId="77777777" w:rsidR="00C6291B" w:rsidRPr="00B6236C" w:rsidRDefault="00C6291B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B6236C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052ACC72" w14:textId="77777777" w:rsidR="00C6291B" w:rsidRPr="00B6236C" w:rsidRDefault="00C6291B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055592" w:rsidRPr="00B6236C" w14:paraId="3CDDD069" w14:textId="77777777">
        <w:trPr>
          <w:cantSplit/>
        </w:trPr>
        <w:tc>
          <w:tcPr>
            <w:tcW w:w="6300" w:type="dxa"/>
          </w:tcPr>
          <w:p w14:paraId="3BC4520D" w14:textId="77777777" w:rsidR="00055592" w:rsidRPr="001557EC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</w:rPr>
            </w:pPr>
            <w:r w:rsidRPr="001557EC">
              <w:rPr>
                <w:rFonts w:cs="Arial"/>
                <w:color w:val="000000"/>
                <w:szCs w:val="18"/>
              </w:rPr>
              <w:t>Approval of the minutes from the previous meeting</w:t>
            </w:r>
          </w:p>
        </w:tc>
        <w:tc>
          <w:tcPr>
            <w:tcW w:w="2160" w:type="dxa"/>
          </w:tcPr>
          <w:p w14:paraId="758CA133" w14:textId="6BF1179D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Tim Cotttrell</w:t>
            </w:r>
          </w:p>
        </w:tc>
        <w:tc>
          <w:tcPr>
            <w:tcW w:w="1620" w:type="dxa"/>
          </w:tcPr>
          <w:p w14:paraId="2F11119F" w14:textId="3AC0675B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1:24</w:t>
            </w:r>
          </w:p>
        </w:tc>
      </w:tr>
      <w:tr w:rsidR="00055592" w:rsidRPr="00B6236C" w14:paraId="1F35523E" w14:textId="77777777">
        <w:trPr>
          <w:cantSplit/>
        </w:trPr>
        <w:tc>
          <w:tcPr>
            <w:tcW w:w="6300" w:type="dxa"/>
          </w:tcPr>
          <w:p w14:paraId="24912935" w14:textId="77777777" w:rsidR="00055592" w:rsidRPr="001557EC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</w:rPr>
            </w:pPr>
            <w:r w:rsidRPr="001557EC">
              <w:rPr>
                <w:rFonts w:cs="Arial"/>
                <w:color w:val="000000"/>
                <w:szCs w:val="18"/>
              </w:rPr>
              <w:t>Discussion of action list</w:t>
            </w:r>
          </w:p>
        </w:tc>
        <w:tc>
          <w:tcPr>
            <w:tcW w:w="2160" w:type="dxa"/>
          </w:tcPr>
          <w:p w14:paraId="6FE6A0A8" w14:textId="7DBEA5ED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Jai Tabora</w:t>
            </w:r>
          </w:p>
        </w:tc>
        <w:tc>
          <w:tcPr>
            <w:tcW w:w="1620" w:type="dxa"/>
          </w:tcPr>
          <w:p w14:paraId="7DAE3507" w14:textId="176200AB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1:25</w:t>
            </w:r>
          </w:p>
        </w:tc>
      </w:tr>
      <w:tr w:rsidR="00055592" w:rsidRPr="00B6236C" w14:paraId="1D7F6AFA" w14:textId="77777777">
        <w:trPr>
          <w:cantSplit/>
        </w:trPr>
        <w:tc>
          <w:tcPr>
            <w:tcW w:w="6300" w:type="dxa"/>
          </w:tcPr>
          <w:p w14:paraId="5BA0E25F" w14:textId="77777777" w:rsidR="00055592" w:rsidRPr="001557EC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</w:rPr>
            </w:pPr>
            <w:r w:rsidRPr="001557EC">
              <w:rPr>
                <w:rFonts w:cs="Arial"/>
                <w:color w:val="000000"/>
                <w:szCs w:val="18"/>
              </w:rPr>
              <w:t>Discussion of decision list</w:t>
            </w:r>
          </w:p>
        </w:tc>
        <w:tc>
          <w:tcPr>
            <w:tcW w:w="2160" w:type="dxa"/>
          </w:tcPr>
          <w:p w14:paraId="46194C26" w14:textId="6ECB2B78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Tim Cottrell</w:t>
            </w:r>
          </w:p>
        </w:tc>
        <w:tc>
          <w:tcPr>
            <w:tcW w:w="1620" w:type="dxa"/>
          </w:tcPr>
          <w:p w14:paraId="538B2E63" w14:textId="665D8EF9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1:30</w:t>
            </w:r>
          </w:p>
        </w:tc>
      </w:tr>
      <w:tr w:rsidR="00055592" w:rsidRPr="00B6236C" w14:paraId="31665A57" w14:textId="77777777">
        <w:trPr>
          <w:cantSplit/>
        </w:trPr>
        <w:tc>
          <w:tcPr>
            <w:tcW w:w="6300" w:type="dxa"/>
          </w:tcPr>
          <w:p w14:paraId="3C37B896" w14:textId="77777777" w:rsidR="00055592" w:rsidRPr="001557EC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</w:rPr>
            </w:pPr>
            <w:r w:rsidRPr="001557EC">
              <w:rPr>
                <w:rFonts w:cs="Arial"/>
                <w:color w:val="000000"/>
                <w:szCs w:val="18"/>
              </w:rPr>
              <w:t>Discussion of issue log</w:t>
            </w:r>
          </w:p>
        </w:tc>
        <w:tc>
          <w:tcPr>
            <w:tcW w:w="2160" w:type="dxa"/>
          </w:tcPr>
          <w:p w14:paraId="40B11C12" w14:textId="22D4E1B0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Jai Tabora</w:t>
            </w:r>
          </w:p>
        </w:tc>
        <w:tc>
          <w:tcPr>
            <w:tcW w:w="1620" w:type="dxa"/>
          </w:tcPr>
          <w:p w14:paraId="658EC69D" w14:textId="6689B952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1:35</w:t>
            </w:r>
          </w:p>
        </w:tc>
      </w:tr>
      <w:tr w:rsidR="00055592" w:rsidRPr="00B6236C" w14:paraId="60B78B07" w14:textId="77777777">
        <w:trPr>
          <w:cantSplit/>
        </w:trPr>
        <w:tc>
          <w:tcPr>
            <w:tcW w:w="6300" w:type="dxa"/>
          </w:tcPr>
          <w:p w14:paraId="3EA48543" w14:textId="77777777" w:rsidR="00055592" w:rsidRPr="001557EC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</w:rPr>
            </w:pPr>
            <w:r w:rsidRPr="001557EC">
              <w:rPr>
                <w:rFonts w:cs="Arial"/>
                <w:color w:val="000000"/>
                <w:szCs w:val="18"/>
              </w:rPr>
              <w:t>Discussion of risk log (new risks and obstacles)</w:t>
            </w:r>
          </w:p>
        </w:tc>
        <w:tc>
          <w:tcPr>
            <w:tcW w:w="2160" w:type="dxa"/>
          </w:tcPr>
          <w:p w14:paraId="48992405" w14:textId="0F1AD1DD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Tim Cottrell</w:t>
            </w:r>
          </w:p>
        </w:tc>
        <w:tc>
          <w:tcPr>
            <w:tcW w:w="1620" w:type="dxa"/>
          </w:tcPr>
          <w:p w14:paraId="3607B500" w14:textId="4B946A9B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1:40</w:t>
            </w:r>
          </w:p>
        </w:tc>
      </w:tr>
      <w:tr w:rsidR="00055592" w:rsidRPr="00B6236C" w14:paraId="6D5A761B" w14:textId="77777777">
        <w:trPr>
          <w:cantSplit/>
        </w:trPr>
        <w:tc>
          <w:tcPr>
            <w:tcW w:w="6300" w:type="dxa"/>
          </w:tcPr>
          <w:p w14:paraId="7C5D7710" w14:textId="77777777" w:rsidR="00055592" w:rsidRPr="001557EC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</w:rPr>
            </w:pPr>
            <w:r w:rsidRPr="001557EC">
              <w:rPr>
                <w:rFonts w:cs="Arial"/>
                <w:color w:val="000000"/>
                <w:szCs w:val="18"/>
              </w:rPr>
              <w:t>Project progress</w:t>
            </w:r>
          </w:p>
        </w:tc>
        <w:tc>
          <w:tcPr>
            <w:tcW w:w="2160" w:type="dxa"/>
          </w:tcPr>
          <w:p w14:paraId="28AD93C1" w14:textId="53F02A6C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Jai Tabora</w:t>
            </w:r>
          </w:p>
        </w:tc>
        <w:tc>
          <w:tcPr>
            <w:tcW w:w="1620" w:type="dxa"/>
          </w:tcPr>
          <w:p w14:paraId="260A1F2B" w14:textId="48C629CB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1:55</w:t>
            </w:r>
          </w:p>
        </w:tc>
      </w:tr>
      <w:tr w:rsidR="00055592" w:rsidRPr="00B6236C" w14:paraId="746915FF" w14:textId="77777777">
        <w:trPr>
          <w:cantSplit/>
        </w:trPr>
        <w:tc>
          <w:tcPr>
            <w:tcW w:w="6300" w:type="dxa"/>
          </w:tcPr>
          <w:p w14:paraId="4271E092" w14:textId="77777777" w:rsidR="00055592" w:rsidRPr="001557EC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</w:rPr>
            </w:pPr>
            <w:r w:rsidRPr="001557EC">
              <w:rPr>
                <w:rFonts w:cs="Arial"/>
                <w:color w:val="000000"/>
                <w:szCs w:val="18"/>
              </w:rPr>
              <w:t>Schedule adjustments</w:t>
            </w:r>
          </w:p>
        </w:tc>
        <w:tc>
          <w:tcPr>
            <w:tcW w:w="2160" w:type="dxa"/>
          </w:tcPr>
          <w:p w14:paraId="25C11722" w14:textId="1A19577E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Jai Tabora</w:t>
            </w:r>
          </w:p>
        </w:tc>
        <w:tc>
          <w:tcPr>
            <w:tcW w:w="1620" w:type="dxa"/>
          </w:tcPr>
          <w:p w14:paraId="7BA141E0" w14:textId="523C922D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2:10</w:t>
            </w:r>
          </w:p>
        </w:tc>
      </w:tr>
      <w:tr w:rsidR="00055592" w:rsidRPr="00B6236C" w14:paraId="6BF28A75" w14:textId="77777777">
        <w:trPr>
          <w:cantSplit/>
        </w:trPr>
        <w:tc>
          <w:tcPr>
            <w:tcW w:w="6300" w:type="dxa"/>
          </w:tcPr>
          <w:p w14:paraId="7E7DDFEE" w14:textId="77777777" w:rsidR="00055592" w:rsidRPr="001557EC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</w:rPr>
            </w:pPr>
            <w:r w:rsidRPr="001557EC">
              <w:rPr>
                <w:rFonts w:cs="Arial"/>
                <w:color w:val="000000"/>
                <w:szCs w:val="18"/>
              </w:rPr>
              <w:t>Consultation with management</w:t>
            </w:r>
          </w:p>
        </w:tc>
        <w:tc>
          <w:tcPr>
            <w:tcW w:w="2160" w:type="dxa"/>
          </w:tcPr>
          <w:p w14:paraId="3E0496E3" w14:textId="74C3B995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Jai Tabora</w:t>
            </w:r>
          </w:p>
        </w:tc>
        <w:tc>
          <w:tcPr>
            <w:tcW w:w="1620" w:type="dxa"/>
          </w:tcPr>
          <w:p w14:paraId="511D4BD2" w14:textId="17A52D7B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1:50</w:t>
            </w:r>
          </w:p>
        </w:tc>
      </w:tr>
      <w:tr w:rsidR="00055592" w:rsidRPr="00B6236C" w14:paraId="46BC9BB0" w14:textId="77777777">
        <w:trPr>
          <w:cantSplit/>
        </w:trPr>
        <w:tc>
          <w:tcPr>
            <w:tcW w:w="6300" w:type="dxa"/>
          </w:tcPr>
          <w:p w14:paraId="52B69C2B" w14:textId="77777777" w:rsidR="00055592" w:rsidRPr="001557EC" w:rsidRDefault="00055592" w:rsidP="00055592">
            <w:pPr>
              <w:pStyle w:val="CovFormText"/>
              <w:keepNext/>
              <w:keepLines/>
              <w:rPr>
                <w:rFonts w:cs="Arial"/>
                <w:color w:val="000000"/>
                <w:szCs w:val="18"/>
              </w:rPr>
            </w:pPr>
            <w:r w:rsidRPr="001557EC">
              <w:rPr>
                <w:rFonts w:cs="Arial"/>
                <w:color w:val="000000"/>
                <w:szCs w:val="18"/>
              </w:rPr>
              <w:t>Question round</w:t>
            </w:r>
          </w:p>
        </w:tc>
        <w:tc>
          <w:tcPr>
            <w:tcW w:w="2160" w:type="dxa"/>
          </w:tcPr>
          <w:p w14:paraId="42920C97" w14:textId="5251DEB5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Jai Tabora</w:t>
            </w:r>
          </w:p>
        </w:tc>
        <w:tc>
          <w:tcPr>
            <w:tcW w:w="1620" w:type="dxa"/>
          </w:tcPr>
          <w:p w14:paraId="77F9D711" w14:textId="02AFD4B0" w:rsidR="00055592" w:rsidRPr="001557EC" w:rsidRDefault="004B385F" w:rsidP="00055592">
            <w:pPr>
              <w:pStyle w:val="CovFormText"/>
              <w:keepNext/>
              <w:keepLines/>
              <w:rPr>
                <w:szCs w:val="18"/>
              </w:rPr>
            </w:pPr>
            <w:r w:rsidRPr="001557EC">
              <w:rPr>
                <w:szCs w:val="18"/>
              </w:rPr>
              <w:t>1:25</w:t>
            </w:r>
          </w:p>
        </w:tc>
      </w:tr>
    </w:tbl>
    <w:p w14:paraId="4CAD9A29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055592" w:rsidRPr="006B4126" w14:paraId="0758D2C2" w14:textId="77777777" w:rsidTr="00055592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009E48"/>
          </w:tcPr>
          <w:p w14:paraId="3AFFEDF6" w14:textId="77777777" w:rsidR="00055592" w:rsidRPr="006B4126" w:rsidRDefault="00055592" w:rsidP="00B3665E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lastRenderedPageBreak/>
              <w:t xml:space="preserve">4. Action Items   </w:t>
            </w:r>
          </w:p>
        </w:tc>
      </w:tr>
      <w:tr w:rsidR="00055592" w:rsidRPr="006B4126" w14:paraId="561B1762" w14:textId="77777777" w:rsidTr="00B3665E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759A0E87" w14:textId="77777777" w:rsidR="00055592" w:rsidRPr="006B4126" w:rsidRDefault="00055592" w:rsidP="00B3665E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322C37C5" w14:textId="77777777" w:rsidR="00055592" w:rsidRPr="006B4126" w:rsidRDefault="00055592" w:rsidP="00B3665E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5645B9A" w14:textId="77777777" w:rsidR="00055592" w:rsidRPr="006B4126" w:rsidRDefault="00055592" w:rsidP="00B3665E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055592" w:rsidRPr="006B4126" w14:paraId="4EBC35CA" w14:textId="77777777" w:rsidTr="00B3665E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CEEC7" w14:textId="17059013" w:rsidR="00055592" w:rsidRPr="006B4126" w:rsidRDefault="004B385F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Story board design and wirechart preparation and submission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4142E0" w14:textId="79C5745D" w:rsidR="00055592" w:rsidRPr="006B4126" w:rsidRDefault="004B385F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Tim Cottrell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2AF6B81" w14:textId="6ECE8088" w:rsidR="00055592" w:rsidRPr="006B4126" w:rsidRDefault="004B385F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3/25/2021</w:t>
            </w:r>
          </w:p>
        </w:tc>
      </w:tr>
      <w:tr w:rsidR="00055592" w:rsidRPr="006B4126" w14:paraId="6299A178" w14:textId="77777777" w:rsidTr="00B3665E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685F06" w14:textId="791CEC48" w:rsidR="00055592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Ethical Considerations completion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123E73" w14:textId="65F5CB7D" w:rsidR="00055592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Eliseo Garcia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29061" w14:textId="511D3FE8" w:rsidR="00055592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3/25/2021</w:t>
            </w:r>
          </w:p>
        </w:tc>
      </w:tr>
      <w:tr w:rsidR="00055592" w:rsidRPr="006B4126" w14:paraId="2DB6DA63" w14:textId="77777777" w:rsidTr="00B3665E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45654" w14:textId="22E19CC9" w:rsidR="00055592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Agenda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0B745" w14:textId="1E819684" w:rsidR="00055592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Jai Tabora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983BB57" w14:textId="5318B214" w:rsidR="00055592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3/25/2021</w:t>
            </w:r>
          </w:p>
        </w:tc>
      </w:tr>
      <w:tr w:rsidR="00055592" w:rsidRPr="006B4126" w14:paraId="771B28E1" w14:textId="77777777" w:rsidTr="00A110DB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E4E360" w14:textId="27F05C91" w:rsidR="00055592" w:rsidRPr="006B4126" w:rsidRDefault="00737E78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Individual status reports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3CACB" w14:textId="77777777" w:rsidR="00055592" w:rsidRPr="006B4126" w:rsidRDefault="00055592" w:rsidP="00B3665E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B79D52" w14:textId="2D68C505" w:rsidR="00055592" w:rsidRPr="006B4126" w:rsidRDefault="00737E78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3/2</w:t>
            </w:r>
            <w:r>
              <w:rPr>
                <w:szCs w:val="18"/>
              </w:rPr>
              <w:t>8</w:t>
            </w:r>
            <w:r>
              <w:rPr>
                <w:szCs w:val="18"/>
              </w:rPr>
              <w:t>/2021</w:t>
            </w:r>
          </w:p>
        </w:tc>
      </w:tr>
      <w:tr w:rsidR="00A110DB" w:rsidRPr="006B4126" w14:paraId="2F19EF0C" w14:textId="77777777" w:rsidTr="00B3665E"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794CCB0" w14:textId="3FEA2A76" w:rsidR="00A110DB" w:rsidRPr="006B4126" w:rsidRDefault="00737E78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 Status Report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27D6B95" w14:textId="090286EA" w:rsidR="00A110DB" w:rsidRPr="006B4126" w:rsidRDefault="00737E78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Jalen Young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4094FF7B" w14:textId="4975F49D" w:rsidR="00A110DB" w:rsidRPr="006B4126" w:rsidRDefault="00737E78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2/28/2021</w:t>
            </w:r>
          </w:p>
        </w:tc>
      </w:tr>
    </w:tbl>
    <w:p w14:paraId="67FC34A0" w14:textId="77777777" w:rsidR="004266D5" w:rsidRPr="001C53B7" w:rsidRDefault="004266D5" w:rsidP="000F1EAD">
      <w:pPr>
        <w:pStyle w:val="Heading1"/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C53B7" w:rsidRPr="006B4126" w14:paraId="145E389C" w14:textId="77777777" w:rsidTr="00B3665E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9E48"/>
          </w:tcPr>
          <w:p w14:paraId="517BC5C0" w14:textId="77777777" w:rsidR="001C53B7" w:rsidRPr="006B4126" w:rsidRDefault="001C53B7" w:rsidP="00B3665E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1C53B7" w:rsidRPr="006B4126" w14:paraId="70B8E96F" w14:textId="77777777" w:rsidTr="00B3665E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DAE74B0" w14:textId="77777777" w:rsidR="001C53B7" w:rsidRPr="006B4126" w:rsidRDefault="001C53B7" w:rsidP="00B3665E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F70BC" w14:textId="37F2164D" w:rsidR="001C53B7" w:rsidRPr="006B4126" w:rsidRDefault="004B3E59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Thusrday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354AC3F" w14:textId="77777777" w:rsidR="001C53B7" w:rsidRPr="006B4126" w:rsidRDefault="001C53B7" w:rsidP="00B3665E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BF74" w14:textId="37A278A8" w:rsidR="001C53B7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1:20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49DCBCA" w14:textId="77777777" w:rsidR="001C53B7" w:rsidRPr="006B4126" w:rsidRDefault="001C53B7" w:rsidP="00B3665E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FC798" w14:textId="1CF0BEEB" w:rsidR="001C53B7" w:rsidRPr="006B4126" w:rsidRDefault="00A110DB" w:rsidP="00B3665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GatherTown</w:t>
            </w:r>
          </w:p>
        </w:tc>
      </w:tr>
      <w:tr w:rsidR="001C53B7" w:rsidRPr="006B4126" w14:paraId="05F0136D" w14:textId="77777777" w:rsidTr="00B3665E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0E031A7" w14:textId="77777777" w:rsidR="001C53B7" w:rsidRPr="006B4126" w:rsidRDefault="001C53B7" w:rsidP="00B3665E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81FE2" w14:textId="58F7E824" w:rsidR="00A110DB" w:rsidRDefault="00A110DB" w:rsidP="00B3665E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Discuss current progress: Sprint 2 completed items</w:t>
            </w:r>
          </w:p>
          <w:p w14:paraId="39919647" w14:textId="606A0266" w:rsidR="00737E78" w:rsidRDefault="00737E78" w:rsidP="00B3665E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Trello backlog items</w:t>
            </w:r>
          </w:p>
          <w:p w14:paraId="33DD7D8E" w14:textId="67AD1802" w:rsidR="001C53B7" w:rsidRPr="006B4126" w:rsidRDefault="00A110DB" w:rsidP="00B3665E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Sprint 3</w:t>
            </w:r>
            <w:r w:rsidR="00737E78">
              <w:rPr>
                <w:b w:val="0"/>
                <w:szCs w:val="18"/>
              </w:rPr>
              <w:t xml:space="preserve"> to-do</w:t>
            </w:r>
            <w:r w:rsidR="001557EC">
              <w:rPr>
                <w:b w:val="0"/>
                <w:szCs w:val="18"/>
              </w:rPr>
              <w:t xml:space="preserve"> list</w:t>
            </w:r>
          </w:p>
          <w:p w14:paraId="532678AB" w14:textId="77777777" w:rsidR="001C53B7" w:rsidRPr="006B4126" w:rsidRDefault="001C53B7" w:rsidP="00B3665E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6625E98D" w14:textId="77777777" w:rsidR="001C53B7" w:rsidRPr="001C53B7" w:rsidRDefault="001C53B7" w:rsidP="001C53B7"/>
    <w:sectPr w:rsidR="001C53B7" w:rsidRPr="001C53B7" w:rsidSect="004D42BB"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CCFC5" w14:textId="77777777" w:rsidR="002975F3" w:rsidRDefault="002975F3">
      <w:r>
        <w:separator/>
      </w:r>
    </w:p>
  </w:endnote>
  <w:endnote w:type="continuationSeparator" w:id="0">
    <w:p w14:paraId="2DED08CA" w14:textId="77777777" w:rsidR="002975F3" w:rsidRDefault="0029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18B39" w14:textId="77777777" w:rsidR="002975F3" w:rsidRDefault="002975F3">
      <w:r>
        <w:separator/>
      </w:r>
    </w:p>
  </w:footnote>
  <w:footnote w:type="continuationSeparator" w:id="0">
    <w:p w14:paraId="0226C1FC" w14:textId="77777777" w:rsidR="002975F3" w:rsidRDefault="00297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55592"/>
    <w:rsid w:val="000F1EAD"/>
    <w:rsid w:val="001071C3"/>
    <w:rsid w:val="00155255"/>
    <w:rsid w:val="001557EC"/>
    <w:rsid w:val="001C53B7"/>
    <w:rsid w:val="001D7DC5"/>
    <w:rsid w:val="002975F3"/>
    <w:rsid w:val="002A6FDA"/>
    <w:rsid w:val="00315D20"/>
    <w:rsid w:val="00332D0F"/>
    <w:rsid w:val="00361221"/>
    <w:rsid w:val="003B2F07"/>
    <w:rsid w:val="004266D5"/>
    <w:rsid w:val="00434BC7"/>
    <w:rsid w:val="00476A2F"/>
    <w:rsid w:val="004B385F"/>
    <w:rsid w:val="004B3E59"/>
    <w:rsid w:val="004D42BB"/>
    <w:rsid w:val="00527B5C"/>
    <w:rsid w:val="0053255A"/>
    <w:rsid w:val="0053679B"/>
    <w:rsid w:val="005A6D89"/>
    <w:rsid w:val="00666B42"/>
    <w:rsid w:val="00737E78"/>
    <w:rsid w:val="008013ED"/>
    <w:rsid w:val="00842848"/>
    <w:rsid w:val="00857CFB"/>
    <w:rsid w:val="008739FB"/>
    <w:rsid w:val="008D414E"/>
    <w:rsid w:val="008E589B"/>
    <w:rsid w:val="00927B59"/>
    <w:rsid w:val="009F19E3"/>
    <w:rsid w:val="00A110DB"/>
    <w:rsid w:val="00AA44D2"/>
    <w:rsid w:val="00AF26B6"/>
    <w:rsid w:val="00B3665E"/>
    <w:rsid w:val="00B36BC4"/>
    <w:rsid w:val="00B6236C"/>
    <w:rsid w:val="00C6291B"/>
    <w:rsid w:val="00C94BEB"/>
    <w:rsid w:val="00D1263A"/>
    <w:rsid w:val="00DB7394"/>
    <w:rsid w:val="00E1266E"/>
    <w:rsid w:val="00F11F67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C6868"/>
  <w15:chartTrackingRefBased/>
  <w15:docId w15:val="{638612EE-99B0-A643-8AB0-FA714F9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sid w:val="004B3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tabora@unc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Jairo Tabora</cp:lastModifiedBy>
  <cp:revision>4</cp:revision>
  <cp:lastPrinted>2007-02-07T14:13:00Z</cp:lastPrinted>
  <dcterms:created xsi:type="dcterms:W3CDTF">2021-03-25T18:21:00Z</dcterms:created>
  <dcterms:modified xsi:type="dcterms:W3CDTF">2021-03-25T18:52:00Z</dcterms:modified>
  <cp:category>Rev 1.1;last template edit 3-5-05 gje</cp:category>
</cp:coreProperties>
</file>